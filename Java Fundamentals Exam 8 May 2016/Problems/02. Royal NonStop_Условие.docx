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212" w:rsidRDefault="00F11212" w:rsidP="00F961E7">
      <w:pPr>
        <w:pStyle w:val="Heading1"/>
        <w:spacing w:before="0" w:after="120" w:line="240" w:lineRule="auto"/>
        <w:jc w:val="center"/>
        <w:rPr>
          <w:lang w:val="en-US"/>
        </w:rPr>
      </w:pPr>
      <w:r w:rsidRPr="00AF66DD">
        <w:rPr>
          <w:lang w:val="en-US"/>
        </w:rPr>
        <w:t xml:space="preserve">Problem </w:t>
      </w:r>
      <w:r>
        <w:rPr>
          <w:lang w:val="en-US"/>
        </w:rPr>
        <w:t>2 – Royal NonStop</w:t>
      </w:r>
    </w:p>
    <w:p w:rsidR="00F11212" w:rsidRDefault="00F11212" w:rsidP="00140762">
      <w:pPr>
        <w:rPr>
          <w:lang w:val="en-US"/>
        </w:rPr>
      </w:pPr>
      <w:r>
        <w:rPr>
          <w:lang w:val="en-US"/>
        </w:rPr>
        <w:t>The Royal NonStop is a regular non-stop shop in which Royal works. Royal, proclaimed that this shop is royal because he didn’t want to feel shame for working in just a normal street-corner shop, which sells lukanka and rakija.</w:t>
      </w:r>
    </w:p>
    <w:p w:rsidR="00F11212" w:rsidRDefault="00F11212" w:rsidP="00140762">
      <w:pPr>
        <w:rPr>
          <w:lang w:val="en-US"/>
        </w:rPr>
      </w:pPr>
      <w:r>
        <w:rPr>
          <w:lang w:val="en-US"/>
        </w:rPr>
        <w:t xml:space="preserve">You will be given </w:t>
      </w:r>
      <w:r>
        <w:rPr>
          <w:b/>
          <w:lang w:val="en-US"/>
        </w:rPr>
        <w:t xml:space="preserve">n </w:t>
      </w:r>
      <w:r>
        <w:rPr>
          <w:lang w:val="en-US"/>
        </w:rPr>
        <w:t xml:space="preserve">and </w:t>
      </w:r>
      <w:r>
        <w:rPr>
          <w:b/>
          <w:lang w:val="en-US"/>
        </w:rPr>
        <w:t>m</w:t>
      </w:r>
      <w:r>
        <w:rPr>
          <w:lang w:val="en-US"/>
        </w:rPr>
        <w:t xml:space="preserve">, 2 integers separated by a space – the dimensions of a matrix, the size of the non-stop shop. You will then be given two </w:t>
      </w:r>
      <w:r w:rsidRPr="00D84863">
        <w:rPr>
          <w:b/>
          <w:lang w:val="en-US"/>
        </w:rPr>
        <w:t>floating</w:t>
      </w:r>
      <w:r>
        <w:rPr>
          <w:lang w:val="en-US"/>
        </w:rPr>
        <w:t xml:space="preserve"> </w:t>
      </w:r>
      <w:r w:rsidRPr="006456F0">
        <w:rPr>
          <w:b/>
          <w:lang w:val="en-US"/>
        </w:rPr>
        <w:t>point</w:t>
      </w:r>
      <w:r>
        <w:rPr>
          <w:lang w:val="en-US"/>
        </w:rPr>
        <w:t xml:space="preserve"> numbers, separated by a space – the price for the lukanka and the price for the rakija. </w:t>
      </w:r>
    </w:p>
    <w:p w:rsidR="00F11212" w:rsidRDefault="00F11212" w:rsidP="00140762">
      <w:pPr>
        <w:rPr>
          <w:lang w:val="en-US"/>
        </w:rPr>
      </w:pPr>
      <w:r>
        <w:rPr>
          <w:lang w:val="en-US"/>
        </w:rPr>
        <w:t xml:space="preserve">Royal has a few regular drunk customers, which come in late at night, go at a specific stall, buy something from it and then, while walking to Royal on the pay desk, they buy everything on their path. You will start receiving two integers separated by a space which will represent </w:t>
      </w:r>
      <w:r>
        <w:rPr>
          <w:b/>
          <w:lang w:val="en-US"/>
        </w:rPr>
        <w:t xml:space="preserve">row </w:t>
      </w:r>
      <w:r>
        <w:rPr>
          <w:lang w:val="en-US"/>
        </w:rPr>
        <w:t xml:space="preserve">and </w:t>
      </w:r>
      <w:r w:rsidRPr="00D84863">
        <w:rPr>
          <w:b/>
          <w:lang w:val="en-US"/>
        </w:rPr>
        <w:t>column</w:t>
      </w:r>
      <w:r>
        <w:rPr>
          <w:lang w:val="en-US"/>
        </w:rPr>
        <w:t xml:space="preserve"> in the matrix, on each line. That is where the customer goes initially. </w:t>
      </w:r>
      <w:r w:rsidRPr="00D84863">
        <w:rPr>
          <w:lang w:val="en-US"/>
        </w:rPr>
        <w:t>On</w:t>
      </w:r>
      <w:r>
        <w:rPr>
          <w:lang w:val="en-US"/>
        </w:rPr>
        <w:t xml:space="preserve"> every even row there is lukanka, and on every odd – rakija. He buys the product at that cell and starts going towards the first cell of the m</w:t>
      </w:r>
      <w:bookmarkStart w:id="0" w:name="_GoBack"/>
      <w:bookmarkEnd w:id="0"/>
      <w:r>
        <w:rPr>
          <w:lang w:val="en-US"/>
        </w:rPr>
        <w:t xml:space="preserve">atrix (the top-left). </w:t>
      </w:r>
    </w:p>
    <w:p w:rsidR="00F11212" w:rsidRDefault="00F11212" w:rsidP="00140762">
      <w:pPr>
        <w:rPr>
          <w:lang w:val="en-US"/>
        </w:rPr>
      </w:pPr>
      <w:r>
        <w:rPr>
          <w:lang w:val="en-US"/>
        </w:rPr>
        <w:t xml:space="preserve">If the </w:t>
      </w:r>
      <w:r w:rsidRPr="0058589C">
        <w:rPr>
          <w:b/>
          <w:lang w:val="en-US"/>
        </w:rPr>
        <w:t>given row</w:t>
      </w:r>
      <w:r>
        <w:rPr>
          <w:lang w:val="en-US"/>
        </w:rPr>
        <w:t xml:space="preserve"> is </w:t>
      </w:r>
      <w:r w:rsidRPr="0058589C">
        <w:rPr>
          <w:b/>
          <w:lang w:val="en-US"/>
        </w:rPr>
        <w:t>smaller</w:t>
      </w:r>
      <w:r>
        <w:rPr>
          <w:lang w:val="en-US"/>
        </w:rPr>
        <w:t xml:space="preserve"> than the </w:t>
      </w:r>
      <w:r w:rsidRPr="0058589C">
        <w:rPr>
          <w:b/>
          <w:lang w:val="en-US"/>
        </w:rPr>
        <w:t>given column</w:t>
      </w:r>
      <w:r>
        <w:rPr>
          <w:lang w:val="en-US"/>
        </w:rPr>
        <w:t xml:space="preserve">, the customer </w:t>
      </w:r>
      <w:r w:rsidRPr="0058589C">
        <w:rPr>
          <w:lang w:val="en-US"/>
        </w:rPr>
        <w:t>first</w:t>
      </w:r>
      <w:r>
        <w:rPr>
          <w:lang w:val="en-US"/>
        </w:rPr>
        <w:t xml:space="preserve"> </w:t>
      </w:r>
      <w:r w:rsidRPr="0058589C">
        <w:rPr>
          <w:b/>
          <w:lang w:val="en-US"/>
        </w:rPr>
        <w:t>goes</w:t>
      </w:r>
      <w:r>
        <w:rPr>
          <w:lang w:val="en-US"/>
        </w:rPr>
        <w:t xml:space="preserve"> </w:t>
      </w:r>
      <w:r w:rsidRPr="0058589C">
        <w:rPr>
          <w:b/>
          <w:lang w:val="en-US"/>
        </w:rPr>
        <w:t>up</w:t>
      </w:r>
      <w:r>
        <w:rPr>
          <w:lang w:val="en-US"/>
        </w:rPr>
        <w:t xml:space="preserve"> to the top row, and then starts going left to the first cell. If the row is </w:t>
      </w:r>
      <w:r w:rsidRPr="0058589C">
        <w:rPr>
          <w:b/>
          <w:lang w:val="en-US"/>
        </w:rPr>
        <w:t>more or equal</w:t>
      </w:r>
      <w:r>
        <w:rPr>
          <w:lang w:val="en-US"/>
        </w:rPr>
        <w:t xml:space="preserve"> to the column the customer first </w:t>
      </w:r>
      <w:r w:rsidRPr="0058589C">
        <w:rPr>
          <w:b/>
          <w:lang w:val="en-US"/>
        </w:rPr>
        <w:t xml:space="preserve">goes left </w:t>
      </w:r>
      <w:r>
        <w:rPr>
          <w:lang w:val="en-US"/>
        </w:rPr>
        <w:t xml:space="preserve">to the left-most column and then goes up to the first cell. The first cell is </w:t>
      </w:r>
      <w:r w:rsidRPr="00F52A1E">
        <w:rPr>
          <w:b/>
          <w:lang w:val="en-US"/>
        </w:rPr>
        <w:t>always</w:t>
      </w:r>
      <w:r>
        <w:rPr>
          <w:lang w:val="en-US"/>
        </w:rPr>
        <w:t xml:space="preserve"> the pay desk so the customer buys nothing there, he only pays. For every step the customer makes he buys the product at that cell, either lukanka or rakija, depending on the row. The price of the product is – </w:t>
      </w:r>
      <w:r>
        <w:rPr>
          <w:b/>
          <w:lang w:val="en-US"/>
        </w:rPr>
        <w:t>(row *</w:t>
      </w:r>
      <w:r w:rsidRPr="0058589C">
        <w:rPr>
          <w:b/>
          <w:lang w:val="en-US"/>
        </w:rPr>
        <w:t xml:space="preserve"> col) * product price</w:t>
      </w:r>
      <w:r>
        <w:rPr>
          <w:lang w:val="en-US"/>
        </w:rPr>
        <w:t xml:space="preserve">. For this formula </w:t>
      </w:r>
      <w:r>
        <w:rPr>
          <w:b/>
          <w:lang w:val="en-US"/>
        </w:rPr>
        <w:t>ONLY</w:t>
      </w:r>
      <w:r>
        <w:rPr>
          <w:lang w:val="en-US"/>
        </w:rPr>
        <w:t xml:space="preserve">, </w:t>
      </w:r>
      <w:r w:rsidRPr="00C355CE">
        <w:rPr>
          <w:lang w:val="en-US"/>
        </w:rPr>
        <w:t>count</w:t>
      </w:r>
      <w:r>
        <w:rPr>
          <w:lang w:val="en-US"/>
        </w:rPr>
        <w:t xml:space="preserve"> the first row and the first column as </w:t>
      </w:r>
      <w:r w:rsidRPr="007739C3">
        <w:rPr>
          <w:b/>
          <w:lang w:val="en-US"/>
        </w:rPr>
        <w:t>1</w:t>
      </w:r>
      <w:r>
        <w:rPr>
          <w:lang w:val="en-US"/>
        </w:rPr>
        <w:t>.</w:t>
      </w:r>
    </w:p>
    <w:p w:rsidR="00F11212" w:rsidRPr="00A33668" w:rsidRDefault="00F11212" w:rsidP="00140762">
      <w:pPr>
        <w:rPr>
          <w:lang w:val="en-US"/>
        </w:rPr>
      </w:pPr>
      <w:r>
        <w:rPr>
          <w:lang w:val="en-US"/>
        </w:rPr>
        <w:t>When the customer reaches the pay desk, he pays the total price for all of his products and goes home to drink and eat. When you receive the command “Royal Close”, the input ends. Then you print the total money Royal earned that day, and the amount of customers he had.</w:t>
      </w:r>
    </w:p>
    <w:p w:rsidR="00F11212" w:rsidRDefault="00F11212" w:rsidP="00934722">
      <w:pPr>
        <w:pStyle w:val="Heading3"/>
        <w:spacing w:before="0" w:after="0"/>
        <w:jc w:val="both"/>
        <w:rPr>
          <w:rFonts w:eastAsia="MS Mincho"/>
          <w:lang w:val="en-US"/>
        </w:rPr>
      </w:pPr>
      <w:r w:rsidRPr="00AF66DD">
        <w:rPr>
          <w:rFonts w:eastAsia="MS Mincho"/>
          <w:lang w:val="en-US"/>
        </w:rPr>
        <w:t>Input</w:t>
      </w:r>
    </w:p>
    <w:p w:rsidR="00F11212" w:rsidRDefault="00F11212" w:rsidP="00F961E7">
      <w:pPr>
        <w:pStyle w:val="ListParagraph"/>
        <w:numPr>
          <w:ilvl w:val="0"/>
          <w:numId w:val="9"/>
        </w:numPr>
        <w:jc w:val="both"/>
        <w:rPr>
          <w:lang w:val="en-US"/>
        </w:rPr>
      </w:pPr>
      <w:r>
        <w:rPr>
          <w:lang w:val="en-US"/>
        </w:rPr>
        <w:t>The first input line will contain the dimensions of the matrix, separated by a space.</w:t>
      </w:r>
    </w:p>
    <w:p w:rsidR="00F11212" w:rsidRPr="006456F0" w:rsidRDefault="00F11212" w:rsidP="006456F0">
      <w:pPr>
        <w:pStyle w:val="ListParagraph"/>
        <w:numPr>
          <w:ilvl w:val="0"/>
          <w:numId w:val="9"/>
        </w:numPr>
        <w:jc w:val="both"/>
        <w:rPr>
          <w:lang w:val="en-US"/>
        </w:rPr>
      </w:pPr>
      <w:r>
        <w:rPr>
          <w:lang w:val="en-US"/>
        </w:rPr>
        <w:t>The second line will contain the prices of the products, separated by a space, first the lukanka price, and then the rakija price.</w:t>
      </w:r>
    </w:p>
    <w:p w:rsidR="00F11212" w:rsidRDefault="00F11212" w:rsidP="00F961E7">
      <w:pPr>
        <w:pStyle w:val="ListParagraph"/>
        <w:numPr>
          <w:ilvl w:val="0"/>
          <w:numId w:val="9"/>
        </w:numPr>
        <w:jc w:val="both"/>
        <w:rPr>
          <w:lang w:val="en-US"/>
        </w:rPr>
      </w:pPr>
      <w:r>
        <w:rPr>
          <w:lang w:val="en-US"/>
        </w:rPr>
        <w:t>Then you will get several lines containing two integers separated by a space which will be the customer row and column.</w:t>
      </w:r>
    </w:p>
    <w:p w:rsidR="00F11212" w:rsidRDefault="00F11212" w:rsidP="00F961E7">
      <w:pPr>
        <w:pStyle w:val="ListParagraph"/>
        <w:numPr>
          <w:ilvl w:val="0"/>
          <w:numId w:val="9"/>
        </w:numPr>
        <w:jc w:val="both"/>
        <w:rPr>
          <w:lang w:val="en-US"/>
        </w:rPr>
      </w:pPr>
      <w:r>
        <w:rPr>
          <w:lang w:val="en-US"/>
        </w:rPr>
        <w:t>When you receive the command “Royal Close” the input ends.</w:t>
      </w:r>
    </w:p>
    <w:p w:rsidR="00F11212" w:rsidRDefault="00F11212" w:rsidP="00934722">
      <w:pPr>
        <w:pStyle w:val="Heading3"/>
        <w:spacing w:before="0" w:after="0"/>
        <w:jc w:val="both"/>
        <w:rPr>
          <w:rFonts w:eastAsia="MS Mincho"/>
          <w:lang w:val="en-US" w:eastAsia="ja-JP"/>
        </w:rPr>
      </w:pPr>
      <w:r w:rsidRPr="00AF66DD">
        <w:rPr>
          <w:rFonts w:eastAsia="MS Mincho"/>
          <w:lang w:val="en-US" w:eastAsia="ja-JP"/>
        </w:rPr>
        <w:t>Output</w:t>
      </w:r>
    </w:p>
    <w:p w:rsidR="00F11212" w:rsidRPr="006456F0" w:rsidRDefault="00F11212" w:rsidP="006456F0">
      <w:pPr>
        <w:pStyle w:val="ListParagraph"/>
        <w:numPr>
          <w:ilvl w:val="0"/>
          <w:numId w:val="9"/>
        </w:numPr>
        <w:rPr>
          <w:lang w:val="en-US" w:eastAsia="ja-JP"/>
        </w:rPr>
      </w:pPr>
      <w:r>
        <w:rPr>
          <w:lang w:val="en-US" w:eastAsia="ja-JP"/>
        </w:rPr>
        <w:t xml:space="preserve">The output is simple. You must print the total money Royal earned that day, rounded </w:t>
      </w:r>
      <w:r>
        <w:rPr>
          <w:b/>
          <w:lang w:val="en-US" w:eastAsia="ja-JP"/>
        </w:rPr>
        <w:t>the default way</w:t>
      </w:r>
      <w:r>
        <w:rPr>
          <w:lang w:val="en-US" w:eastAsia="ja-JP"/>
        </w:rPr>
        <w:t xml:space="preserve"> </w:t>
      </w:r>
      <w:r w:rsidRPr="0081325B">
        <w:rPr>
          <w:b/>
          <w:lang w:val="en-US" w:eastAsia="ja-JP"/>
        </w:rPr>
        <w:t>and</w:t>
      </w:r>
      <w:r>
        <w:rPr>
          <w:lang w:val="en-US" w:eastAsia="ja-JP"/>
        </w:rPr>
        <w:t xml:space="preserve"> printed to the </w:t>
      </w:r>
      <w:r w:rsidRPr="000D084C">
        <w:rPr>
          <w:b/>
          <w:lang w:val="en-US" w:eastAsia="ja-JP"/>
        </w:rPr>
        <w:t>6</w:t>
      </w:r>
      <w:r w:rsidRPr="000D084C">
        <w:rPr>
          <w:b/>
          <w:vertAlign w:val="superscript"/>
          <w:lang w:val="en-US" w:eastAsia="ja-JP"/>
        </w:rPr>
        <w:t>th</w:t>
      </w:r>
      <w:r>
        <w:rPr>
          <w:lang w:val="en-US" w:eastAsia="ja-JP"/>
        </w:rPr>
        <w:t xml:space="preserve"> </w:t>
      </w:r>
      <w:r>
        <w:rPr>
          <w:b/>
          <w:lang w:val="en-US" w:eastAsia="ja-JP"/>
        </w:rPr>
        <w:t>digit</w:t>
      </w:r>
      <w:r>
        <w:rPr>
          <w:lang w:val="en-US" w:eastAsia="ja-JP"/>
        </w:rPr>
        <w:t xml:space="preserve"> after decimal point, and the count of customers, each on a new line.</w:t>
      </w:r>
    </w:p>
    <w:p w:rsidR="00F11212" w:rsidRDefault="00F11212" w:rsidP="00934722">
      <w:pPr>
        <w:pStyle w:val="Heading3"/>
        <w:spacing w:before="0" w:after="0"/>
        <w:jc w:val="both"/>
        <w:rPr>
          <w:rFonts w:eastAsia="MS Mincho"/>
          <w:lang w:val="en-US" w:eastAsia="ja-JP"/>
        </w:rPr>
      </w:pPr>
      <w:r>
        <w:rPr>
          <w:rFonts w:eastAsia="MS Mincho"/>
          <w:lang w:val="en-US" w:eastAsia="ja-JP"/>
        </w:rPr>
        <w:t>Constraints</w:t>
      </w:r>
    </w:p>
    <w:p w:rsidR="00F11212" w:rsidRDefault="00F11212" w:rsidP="00272CE3">
      <w:pPr>
        <w:pStyle w:val="ListParagraph"/>
        <w:numPr>
          <w:ilvl w:val="0"/>
          <w:numId w:val="12"/>
        </w:numPr>
        <w:rPr>
          <w:rFonts w:eastAsia="MS Mincho"/>
          <w:lang w:val="en-US" w:eastAsia="ja-JP"/>
        </w:rPr>
      </w:pPr>
      <w:r>
        <w:rPr>
          <w:rFonts w:eastAsia="MS Mincho"/>
          <w:lang w:val="en-US" w:eastAsia="ja-JP"/>
        </w:rPr>
        <w:t xml:space="preserve">The dimensions of the matrix will be </w:t>
      </w:r>
      <w:r w:rsidRPr="006456F0">
        <w:rPr>
          <w:rFonts w:eastAsia="MS Mincho"/>
          <w:b/>
          <w:lang w:val="en-US" w:eastAsia="ja-JP"/>
        </w:rPr>
        <w:t>integers</w:t>
      </w:r>
      <w:r>
        <w:rPr>
          <w:rFonts w:eastAsia="MS Mincho"/>
          <w:lang w:val="en-US" w:eastAsia="ja-JP"/>
        </w:rPr>
        <w:t xml:space="preserve"> in the range [4, 10000].</w:t>
      </w:r>
    </w:p>
    <w:p w:rsidR="00F11212" w:rsidRDefault="00F11212" w:rsidP="00272CE3">
      <w:pPr>
        <w:pStyle w:val="ListParagraph"/>
        <w:numPr>
          <w:ilvl w:val="0"/>
          <w:numId w:val="12"/>
        </w:numPr>
        <w:rPr>
          <w:rFonts w:eastAsia="MS Mincho"/>
          <w:lang w:val="en-US" w:eastAsia="ja-JP"/>
        </w:rPr>
      </w:pPr>
      <w:r>
        <w:rPr>
          <w:rFonts w:eastAsia="MS Mincho"/>
          <w:lang w:val="en-US" w:eastAsia="ja-JP"/>
        </w:rPr>
        <w:t xml:space="preserve">The prices of the products will be </w:t>
      </w:r>
      <w:r w:rsidRPr="006456F0">
        <w:rPr>
          <w:rFonts w:eastAsia="MS Mincho"/>
          <w:b/>
          <w:lang w:val="en-US" w:eastAsia="ja-JP"/>
        </w:rPr>
        <w:t>floating</w:t>
      </w:r>
      <w:r>
        <w:rPr>
          <w:rFonts w:eastAsia="MS Mincho"/>
          <w:lang w:val="en-US" w:eastAsia="ja-JP"/>
        </w:rPr>
        <w:t xml:space="preserve"> </w:t>
      </w:r>
      <w:r w:rsidRPr="006456F0">
        <w:rPr>
          <w:rFonts w:eastAsia="MS Mincho"/>
          <w:b/>
          <w:lang w:val="en-US" w:eastAsia="ja-JP"/>
        </w:rPr>
        <w:t>point</w:t>
      </w:r>
      <w:r>
        <w:rPr>
          <w:rFonts w:eastAsia="MS Mincho"/>
          <w:lang w:val="en-US" w:eastAsia="ja-JP"/>
        </w:rPr>
        <w:t xml:space="preserve"> numbers in the range [-2</w:t>
      </w:r>
      <w:r>
        <w:rPr>
          <w:rFonts w:eastAsia="MS Mincho"/>
          <w:vertAlign w:val="superscript"/>
          <w:lang w:val="en-US" w:eastAsia="ja-JP"/>
        </w:rPr>
        <w:t>64</w:t>
      </w:r>
      <w:r>
        <w:rPr>
          <w:rFonts w:eastAsia="MS Mincho"/>
          <w:lang w:val="en-US" w:eastAsia="ja-JP"/>
        </w:rPr>
        <w:t>, 2</w:t>
      </w:r>
      <w:r>
        <w:rPr>
          <w:rFonts w:eastAsia="MS Mincho"/>
          <w:vertAlign w:val="superscript"/>
          <w:lang w:val="en-US" w:eastAsia="ja-JP"/>
        </w:rPr>
        <w:t>64</w:t>
      </w:r>
      <w:r>
        <w:rPr>
          <w:rFonts w:eastAsia="MS Mincho"/>
          <w:lang w:val="en-US" w:eastAsia="ja-JP"/>
        </w:rPr>
        <w:t>].</w:t>
      </w:r>
    </w:p>
    <w:p w:rsidR="00F11212" w:rsidRDefault="00F11212" w:rsidP="00272CE3">
      <w:pPr>
        <w:pStyle w:val="ListParagraph"/>
        <w:numPr>
          <w:ilvl w:val="0"/>
          <w:numId w:val="12"/>
        </w:numPr>
        <w:rPr>
          <w:rFonts w:eastAsia="MS Mincho"/>
          <w:lang w:val="en-US" w:eastAsia="ja-JP"/>
        </w:rPr>
      </w:pPr>
      <w:r>
        <w:rPr>
          <w:rFonts w:eastAsia="MS Mincho"/>
          <w:lang w:val="en-US" w:eastAsia="ja-JP"/>
        </w:rPr>
        <w:t>The amount of customers Royal can have is in the range [0, 1000].</w:t>
      </w:r>
    </w:p>
    <w:p w:rsidR="00F11212" w:rsidRPr="00F87846" w:rsidRDefault="00F11212" w:rsidP="00F87846">
      <w:pPr>
        <w:pStyle w:val="ListParagraph"/>
        <w:numPr>
          <w:ilvl w:val="0"/>
          <w:numId w:val="12"/>
        </w:numPr>
        <w:rPr>
          <w:rFonts w:eastAsia="MS Mincho"/>
          <w:lang w:val="en-US" w:eastAsia="ja-JP"/>
        </w:rPr>
      </w:pPr>
      <w:r>
        <w:rPr>
          <w:rFonts w:eastAsia="MS Mincho"/>
          <w:lang w:val="en-US" w:eastAsia="ja-JP"/>
        </w:rPr>
        <w:t xml:space="preserve">The given row and column, representing the initial customer cell, will </w:t>
      </w:r>
      <w:r>
        <w:rPr>
          <w:rFonts w:eastAsia="MS Mincho"/>
          <w:b/>
          <w:lang w:val="en-US" w:eastAsia="ja-JP"/>
        </w:rPr>
        <w:t xml:space="preserve">always </w:t>
      </w:r>
      <w:r>
        <w:rPr>
          <w:rFonts w:eastAsia="MS Mincho"/>
          <w:lang w:val="en-US" w:eastAsia="ja-JP"/>
        </w:rPr>
        <w:t>be in the range of the matrix.</w:t>
      </w:r>
    </w:p>
    <w:p w:rsidR="00F11212" w:rsidRDefault="00F11212" w:rsidP="00654EA3">
      <w:pPr>
        <w:pStyle w:val="ListParagraph"/>
        <w:numPr>
          <w:ilvl w:val="0"/>
          <w:numId w:val="12"/>
        </w:numPr>
        <w:rPr>
          <w:rFonts w:eastAsia="MS Mincho"/>
          <w:lang w:val="en-US" w:eastAsia="ja-JP"/>
        </w:rPr>
      </w:pPr>
      <w:r>
        <w:rPr>
          <w:rFonts w:eastAsia="MS Mincho"/>
          <w:lang w:val="en-US" w:eastAsia="ja-JP"/>
        </w:rPr>
        <w:t>Allowed time/memory: 100ms/16MB.</w:t>
      </w:r>
    </w:p>
    <w:p w:rsidR="00F11212" w:rsidRDefault="00F11212" w:rsidP="007A028A">
      <w:pPr>
        <w:rPr>
          <w:lang w:val="en-US" w:eastAsia="ja-JP"/>
        </w:rPr>
      </w:pPr>
    </w:p>
    <w:p w:rsidR="00F11212" w:rsidRDefault="00F11212" w:rsidP="007A028A">
      <w:pPr>
        <w:rPr>
          <w:lang w:val="en-US" w:eastAsia="ja-JP"/>
        </w:rPr>
      </w:pPr>
    </w:p>
    <w:p w:rsidR="00F11212" w:rsidRPr="007A028A" w:rsidRDefault="00F11212" w:rsidP="007A028A">
      <w:pPr>
        <w:rPr>
          <w:lang w:val="en-US" w:eastAsia="ja-JP"/>
        </w:rPr>
      </w:pPr>
    </w:p>
    <w:tbl>
      <w:tblPr>
        <w:tblW w:w="849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0A0"/>
      </w:tblPr>
      <w:tblGrid>
        <w:gridCol w:w="1546"/>
        <w:gridCol w:w="1559"/>
        <w:gridCol w:w="5386"/>
      </w:tblGrid>
      <w:tr w:rsidR="00F11212" w:rsidRPr="00AE79E6" w:rsidTr="00C355CE">
        <w:trPr>
          <w:trHeight w:val="22"/>
        </w:trPr>
        <w:tc>
          <w:tcPr>
            <w:tcW w:w="1546" w:type="dxa"/>
            <w:shd w:val="clear" w:color="auto" w:fill="D9D9D9"/>
          </w:tcPr>
          <w:p w:rsidR="00F11212" w:rsidRPr="00AE79E6" w:rsidRDefault="00F11212" w:rsidP="00B67128">
            <w:pPr>
              <w:spacing w:after="0" w:line="240" w:lineRule="auto"/>
              <w:jc w:val="both"/>
              <w:rPr>
                <w:rStyle w:val="Strong"/>
                <w:sz w:val="24"/>
                <w:szCs w:val="24"/>
                <w:lang w:val="en-US"/>
              </w:rPr>
            </w:pPr>
            <w:r w:rsidRPr="00AE79E6">
              <w:rPr>
                <w:rStyle w:val="Strong"/>
                <w:sz w:val="24"/>
                <w:szCs w:val="24"/>
                <w:lang w:val="en-US"/>
              </w:rPr>
              <w:t>Input</w:t>
            </w:r>
          </w:p>
        </w:tc>
        <w:tc>
          <w:tcPr>
            <w:tcW w:w="1559" w:type="dxa"/>
            <w:shd w:val="clear" w:color="auto" w:fill="D9D9D9"/>
          </w:tcPr>
          <w:p w:rsidR="00F11212" w:rsidRPr="00AE79E6" w:rsidRDefault="00F11212" w:rsidP="00B67128">
            <w:pPr>
              <w:spacing w:after="0" w:line="240" w:lineRule="auto"/>
              <w:jc w:val="both"/>
              <w:rPr>
                <w:rStyle w:val="Strong"/>
                <w:sz w:val="24"/>
                <w:szCs w:val="24"/>
                <w:lang w:val="en-US"/>
              </w:rPr>
            </w:pPr>
            <w:r w:rsidRPr="00AE79E6">
              <w:rPr>
                <w:rStyle w:val="Strong"/>
                <w:sz w:val="24"/>
                <w:szCs w:val="24"/>
                <w:lang w:val="en-US"/>
              </w:rPr>
              <w:t>Output</w:t>
            </w:r>
          </w:p>
        </w:tc>
        <w:tc>
          <w:tcPr>
            <w:tcW w:w="5386" w:type="dxa"/>
            <w:shd w:val="clear" w:color="auto" w:fill="D9D9D9"/>
          </w:tcPr>
          <w:p w:rsidR="00F11212" w:rsidRPr="00AE79E6" w:rsidRDefault="00F11212" w:rsidP="00B67128">
            <w:pPr>
              <w:spacing w:after="0" w:line="240" w:lineRule="auto"/>
              <w:jc w:val="both"/>
              <w:rPr>
                <w:rStyle w:val="Strong"/>
                <w:sz w:val="24"/>
                <w:szCs w:val="24"/>
                <w:lang w:val="en-US"/>
              </w:rPr>
            </w:pPr>
            <w:r w:rsidRPr="00AE79E6">
              <w:rPr>
                <w:rStyle w:val="Strong"/>
                <w:sz w:val="24"/>
                <w:szCs w:val="24"/>
                <w:lang w:val="en-US"/>
              </w:rPr>
              <w:t>Comment</w:t>
            </w:r>
          </w:p>
        </w:tc>
      </w:tr>
      <w:tr w:rsidR="00F11212" w:rsidRPr="00AE79E6" w:rsidTr="00C355CE">
        <w:trPr>
          <w:trHeight w:val="626"/>
        </w:trPr>
        <w:tc>
          <w:tcPr>
            <w:tcW w:w="1546" w:type="dxa"/>
          </w:tcPr>
          <w:p w:rsidR="00F11212" w:rsidRPr="00AE79E6" w:rsidRDefault="00F11212" w:rsidP="00B4799D">
            <w:pPr>
              <w:spacing w:after="0" w:line="240" w:lineRule="auto"/>
              <w:rPr>
                <w:rFonts w:ascii="Consolas" w:hAnsi="Consolas" w:cs="Consolas"/>
                <w:noProof/>
                <w:sz w:val="21"/>
                <w:szCs w:val="21"/>
                <w:lang w:val="en-US"/>
              </w:rPr>
            </w:pPr>
            <w:r w:rsidRPr="00AE79E6">
              <w:rPr>
                <w:rFonts w:ascii="Consolas" w:hAnsi="Consolas" w:cs="Consolas"/>
                <w:noProof/>
                <w:sz w:val="21"/>
                <w:szCs w:val="21"/>
                <w:lang w:val="en-US"/>
              </w:rPr>
              <w:t>10 10</w:t>
            </w:r>
          </w:p>
          <w:p w:rsidR="00F11212" w:rsidRPr="00AE79E6" w:rsidRDefault="00F11212" w:rsidP="00B4799D">
            <w:pPr>
              <w:spacing w:after="0" w:line="240" w:lineRule="auto"/>
              <w:rPr>
                <w:rFonts w:ascii="Consolas" w:hAnsi="Consolas" w:cs="Consolas"/>
                <w:noProof/>
                <w:sz w:val="21"/>
                <w:szCs w:val="21"/>
                <w:lang w:val="en-US"/>
              </w:rPr>
            </w:pPr>
            <w:r w:rsidRPr="00AE79E6">
              <w:rPr>
                <w:rFonts w:ascii="Consolas" w:hAnsi="Consolas" w:cs="Consolas"/>
                <w:noProof/>
                <w:sz w:val="21"/>
                <w:szCs w:val="21"/>
                <w:lang w:val="en-US"/>
              </w:rPr>
              <w:t>10 10</w:t>
            </w:r>
          </w:p>
          <w:p w:rsidR="00F11212" w:rsidRPr="00AE79E6" w:rsidRDefault="00F11212" w:rsidP="00B4799D">
            <w:pPr>
              <w:spacing w:after="0" w:line="240" w:lineRule="auto"/>
              <w:rPr>
                <w:rFonts w:ascii="Consolas" w:hAnsi="Consolas" w:cs="Consolas"/>
                <w:noProof/>
                <w:sz w:val="21"/>
                <w:szCs w:val="21"/>
                <w:lang w:val="en-US"/>
              </w:rPr>
            </w:pPr>
            <w:r w:rsidRPr="00AE79E6">
              <w:rPr>
                <w:rFonts w:ascii="Consolas" w:hAnsi="Consolas" w:cs="Consolas"/>
                <w:noProof/>
                <w:sz w:val="21"/>
                <w:szCs w:val="21"/>
                <w:lang w:val="en-US"/>
              </w:rPr>
              <w:t>9 9</w:t>
            </w:r>
          </w:p>
          <w:p w:rsidR="00F11212" w:rsidRPr="00AE79E6" w:rsidRDefault="00F11212" w:rsidP="00B4799D">
            <w:pPr>
              <w:spacing w:after="0" w:line="240" w:lineRule="auto"/>
              <w:rPr>
                <w:rFonts w:ascii="Consolas" w:hAnsi="Consolas" w:cs="Consolas"/>
                <w:noProof/>
                <w:sz w:val="21"/>
                <w:szCs w:val="21"/>
                <w:lang w:val="en-US"/>
              </w:rPr>
            </w:pPr>
            <w:r w:rsidRPr="00AE79E6">
              <w:rPr>
                <w:rFonts w:ascii="Consolas" w:hAnsi="Consolas" w:cs="Consolas"/>
                <w:noProof/>
                <w:sz w:val="21"/>
                <w:szCs w:val="21"/>
                <w:lang w:val="en-US"/>
              </w:rPr>
              <w:t>Royal Close</w:t>
            </w:r>
          </w:p>
        </w:tc>
        <w:tc>
          <w:tcPr>
            <w:tcW w:w="1559" w:type="dxa"/>
          </w:tcPr>
          <w:p w:rsidR="00F11212" w:rsidRPr="00AE79E6" w:rsidRDefault="00F11212" w:rsidP="000D084C">
            <w:pPr>
              <w:autoSpaceDE w:val="0"/>
              <w:autoSpaceDN w:val="0"/>
              <w:adjustRightInd w:val="0"/>
              <w:spacing w:after="0" w:line="240" w:lineRule="auto"/>
              <w:rPr>
                <w:rFonts w:ascii="Courier New" w:hAnsi="Courier New" w:cs="Courier New"/>
                <w:sz w:val="20"/>
                <w:szCs w:val="20"/>
              </w:rPr>
            </w:pPr>
            <w:r w:rsidRPr="00AE79E6">
              <w:rPr>
                <w:rFonts w:ascii="Courier New" w:hAnsi="Courier New" w:cs="Courier New"/>
                <w:color w:val="000000"/>
                <w:sz w:val="20"/>
                <w:szCs w:val="20"/>
              </w:rPr>
              <w:t>5940</w:t>
            </w:r>
            <w:r w:rsidRPr="00AE79E6">
              <w:rPr>
                <w:rFonts w:ascii="Courier New" w:hAnsi="Courier New" w:cs="Courier New"/>
                <w:color w:val="000000"/>
                <w:sz w:val="20"/>
                <w:szCs w:val="20"/>
                <w:lang w:val="en-US"/>
              </w:rPr>
              <w:t>.000000</w:t>
            </w:r>
          </w:p>
          <w:p w:rsidR="00F11212" w:rsidRPr="00AE79E6" w:rsidRDefault="00F11212" w:rsidP="000D084C">
            <w:pPr>
              <w:autoSpaceDE w:val="0"/>
              <w:autoSpaceDN w:val="0"/>
              <w:adjustRightInd w:val="0"/>
              <w:spacing w:after="0" w:line="240" w:lineRule="auto"/>
              <w:rPr>
                <w:rFonts w:ascii="Courier New" w:hAnsi="Courier New" w:cs="Courier New"/>
                <w:sz w:val="20"/>
                <w:szCs w:val="20"/>
              </w:rPr>
            </w:pPr>
            <w:r w:rsidRPr="00AE79E6">
              <w:rPr>
                <w:rFonts w:ascii="Courier New" w:hAnsi="Courier New" w:cs="Courier New"/>
                <w:color w:val="000000"/>
                <w:sz w:val="20"/>
                <w:szCs w:val="20"/>
              </w:rPr>
              <w:t>1</w:t>
            </w:r>
          </w:p>
          <w:p w:rsidR="00F11212" w:rsidRPr="00AE79E6" w:rsidRDefault="00F11212" w:rsidP="00780244">
            <w:pPr>
              <w:spacing w:after="0" w:line="240" w:lineRule="auto"/>
              <w:jc w:val="both"/>
              <w:rPr>
                <w:rFonts w:ascii="Consolas" w:hAnsi="Consolas" w:cs="Consolas"/>
                <w:noProof/>
                <w:sz w:val="21"/>
                <w:szCs w:val="21"/>
                <w:lang w:val="en-US"/>
              </w:rPr>
            </w:pPr>
          </w:p>
        </w:tc>
        <w:tc>
          <w:tcPr>
            <w:tcW w:w="5386" w:type="dxa"/>
          </w:tcPr>
          <w:p w:rsidR="00F11212" w:rsidRPr="00AE79E6" w:rsidRDefault="00F11212" w:rsidP="000D084C">
            <w:pPr>
              <w:autoSpaceDE w:val="0"/>
              <w:autoSpaceDN w:val="0"/>
              <w:adjustRightInd w:val="0"/>
              <w:spacing w:after="0" w:line="240" w:lineRule="auto"/>
              <w:rPr>
                <w:rFonts w:ascii="Courier New" w:hAnsi="Courier New" w:cs="Courier New"/>
                <w:color w:val="000000"/>
                <w:sz w:val="20"/>
                <w:szCs w:val="20"/>
                <w:lang w:val="en-US"/>
              </w:rPr>
            </w:pPr>
            <w:r w:rsidRPr="00AE79E6">
              <w:rPr>
                <w:rFonts w:ascii="Courier New" w:hAnsi="Courier New" w:cs="Courier New"/>
                <w:color w:val="000000"/>
                <w:sz w:val="20"/>
                <w:szCs w:val="20"/>
                <w:lang w:val="en-US"/>
              </w:rPr>
              <w:t>D L L L L L L L L L</w:t>
            </w:r>
          </w:p>
          <w:p w:rsidR="00F11212" w:rsidRPr="00AE79E6" w:rsidRDefault="00F11212" w:rsidP="000D084C">
            <w:pPr>
              <w:autoSpaceDE w:val="0"/>
              <w:autoSpaceDN w:val="0"/>
              <w:adjustRightInd w:val="0"/>
              <w:spacing w:after="0" w:line="240" w:lineRule="auto"/>
              <w:rPr>
                <w:rFonts w:ascii="Courier New" w:hAnsi="Courier New" w:cs="Courier New"/>
                <w:color w:val="000000"/>
                <w:sz w:val="20"/>
                <w:szCs w:val="20"/>
                <w:lang w:val="en-US"/>
              </w:rPr>
            </w:pPr>
            <w:r w:rsidRPr="00AE79E6">
              <w:rPr>
                <w:rFonts w:ascii="Courier New" w:hAnsi="Courier New" w:cs="Courier New"/>
                <w:color w:val="000000"/>
                <w:sz w:val="20"/>
                <w:szCs w:val="20"/>
                <w:highlight w:val="green"/>
                <w:lang w:val="en-US"/>
              </w:rPr>
              <w:t>R</w:t>
            </w:r>
            <w:r w:rsidRPr="00AE79E6">
              <w:rPr>
                <w:rFonts w:ascii="Courier New" w:hAnsi="Courier New" w:cs="Courier New"/>
                <w:color w:val="000000"/>
                <w:sz w:val="20"/>
                <w:szCs w:val="20"/>
                <w:lang w:val="en-US"/>
              </w:rPr>
              <w:t xml:space="preserve"> R R R R R R R R R</w:t>
            </w:r>
          </w:p>
          <w:p w:rsidR="00F11212" w:rsidRPr="00AE79E6" w:rsidRDefault="00F11212" w:rsidP="00C355CE">
            <w:pPr>
              <w:autoSpaceDE w:val="0"/>
              <w:autoSpaceDN w:val="0"/>
              <w:adjustRightInd w:val="0"/>
              <w:spacing w:after="0" w:line="240" w:lineRule="auto"/>
              <w:rPr>
                <w:rFonts w:ascii="Courier New" w:hAnsi="Courier New" w:cs="Courier New"/>
                <w:color w:val="000000"/>
                <w:sz w:val="20"/>
                <w:szCs w:val="20"/>
                <w:lang w:val="en-US"/>
              </w:rPr>
            </w:pPr>
            <w:r w:rsidRPr="00AE79E6">
              <w:rPr>
                <w:rFonts w:ascii="Courier New" w:hAnsi="Courier New" w:cs="Courier New"/>
                <w:color w:val="000000"/>
                <w:sz w:val="20"/>
                <w:szCs w:val="20"/>
                <w:highlight w:val="green"/>
                <w:lang w:val="en-US"/>
              </w:rPr>
              <w:t>L</w:t>
            </w:r>
            <w:r w:rsidRPr="00AE79E6">
              <w:rPr>
                <w:rFonts w:ascii="Courier New" w:hAnsi="Courier New" w:cs="Courier New"/>
                <w:color w:val="000000"/>
                <w:sz w:val="20"/>
                <w:szCs w:val="20"/>
                <w:lang w:val="en-US"/>
              </w:rPr>
              <w:t xml:space="preserve"> L L L L L L L L L</w:t>
            </w:r>
          </w:p>
          <w:p w:rsidR="00F11212" w:rsidRPr="00AE79E6" w:rsidRDefault="00F11212" w:rsidP="00C355CE">
            <w:pPr>
              <w:autoSpaceDE w:val="0"/>
              <w:autoSpaceDN w:val="0"/>
              <w:adjustRightInd w:val="0"/>
              <w:spacing w:after="0" w:line="240" w:lineRule="auto"/>
              <w:rPr>
                <w:rFonts w:ascii="Courier New" w:hAnsi="Courier New" w:cs="Courier New"/>
                <w:color w:val="000000"/>
                <w:sz w:val="20"/>
                <w:szCs w:val="20"/>
                <w:lang w:val="en-US"/>
              </w:rPr>
            </w:pPr>
            <w:r w:rsidRPr="00AE79E6">
              <w:rPr>
                <w:rFonts w:ascii="Courier New" w:hAnsi="Courier New" w:cs="Courier New"/>
                <w:color w:val="000000"/>
                <w:sz w:val="20"/>
                <w:szCs w:val="20"/>
                <w:highlight w:val="green"/>
                <w:lang w:val="en-US"/>
              </w:rPr>
              <w:t>R</w:t>
            </w:r>
            <w:r w:rsidRPr="00AE79E6">
              <w:rPr>
                <w:rFonts w:ascii="Courier New" w:hAnsi="Courier New" w:cs="Courier New"/>
                <w:color w:val="000000"/>
                <w:sz w:val="20"/>
                <w:szCs w:val="20"/>
                <w:lang w:val="en-US"/>
              </w:rPr>
              <w:t xml:space="preserve"> R R R R R R R R R</w:t>
            </w:r>
          </w:p>
          <w:p w:rsidR="00F11212" w:rsidRPr="00AE79E6" w:rsidRDefault="00F11212" w:rsidP="00C355CE">
            <w:pPr>
              <w:autoSpaceDE w:val="0"/>
              <w:autoSpaceDN w:val="0"/>
              <w:adjustRightInd w:val="0"/>
              <w:spacing w:after="0" w:line="240" w:lineRule="auto"/>
              <w:rPr>
                <w:rFonts w:ascii="Courier New" w:hAnsi="Courier New" w:cs="Courier New"/>
                <w:color w:val="000000"/>
                <w:sz w:val="20"/>
                <w:szCs w:val="20"/>
                <w:lang w:val="en-US"/>
              </w:rPr>
            </w:pPr>
            <w:r w:rsidRPr="00AE79E6">
              <w:rPr>
                <w:rFonts w:ascii="Courier New" w:hAnsi="Courier New" w:cs="Courier New"/>
                <w:color w:val="000000"/>
                <w:sz w:val="20"/>
                <w:szCs w:val="20"/>
                <w:highlight w:val="green"/>
                <w:lang w:val="en-US"/>
              </w:rPr>
              <w:t>L</w:t>
            </w:r>
            <w:r w:rsidRPr="00AE79E6">
              <w:rPr>
                <w:rFonts w:ascii="Courier New" w:hAnsi="Courier New" w:cs="Courier New"/>
                <w:color w:val="000000"/>
                <w:sz w:val="20"/>
                <w:szCs w:val="20"/>
                <w:lang w:val="en-US"/>
              </w:rPr>
              <w:t xml:space="preserve"> L L L L L L L L L</w:t>
            </w:r>
          </w:p>
          <w:p w:rsidR="00F11212" w:rsidRPr="00AE79E6" w:rsidRDefault="00F11212" w:rsidP="00C355CE">
            <w:pPr>
              <w:autoSpaceDE w:val="0"/>
              <w:autoSpaceDN w:val="0"/>
              <w:adjustRightInd w:val="0"/>
              <w:spacing w:after="0" w:line="240" w:lineRule="auto"/>
              <w:rPr>
                <w:rFonts w:ascii="Courier New" w:hAnsi="Courier New" w:cs="Courier New"/>
                <w:color w:val="000000"/>
                <w:sz w:val="20"/>
                <w:szCs w:val="20"/>
                <w:lang w:val="en-US"/>
              </w:rPr>
            </w:pPr>
            <w:r w:rsidRPr="00AE79E6">
              <w:rPr>
                <w:rFonts w:ascii="Courier New" w:hAnsi="Courier New" w:cs="Courier New"/>
                <w:color w:val="000000"/>
                <w:sz w:val="20"/>
                <w:szCs w:val="20"/>
                <w:highlight w:val="green"/>
                <w:lang w:val="en-US"/>
              </w:rPr>
              <w:t>R</w:t>
            </w:r>
            <w:r w:rsidRPr="00AE79E6">
              <w:rPr>
                <w:rFonts w:ascii="Courier New" w:hAnsi="Courier New" w:cs="Courier New"/>
                <w:color w:val="000000"/>
                <w:sz w:val="20"/>
                <w:szCs w:val="20"/>
                <w:lang w:val="en-US"/>
              </w:rPr>
              <w:t xml:space="preserve"> R R R R R R R R R</w:t>
            </w:r>
          </w:p>
          <w:p w:rsidR="00F11212" w:rsidRPr="00AE79E6" w:rsidRDefault="00F11212" w:rsidP="00C355CE">
            <w:pPr>
              <w:autoSpaceDE w:val="0"/>
              <w:autoSpaceDN w:val="0"/>
              <w:adjustRightInd w:val="0"/>
              <w:spacing w:after="0" w:line="240" w:lineRule="auto"/>
              <w:rPr>
                <w:rFonts w:ascii="Courier New" w:hAnsi="Courier New" w:cs="Courier New"/>
                <w:color w:val="000000"/>
                <w:sz w:val="20"/>
                <w:szCs w:val="20"/>
                <w:lang w:val="en-US"/>
              </w:rPr>
            </w:pPr>
            <w:r w:rsidRPr="00AE79E6">
              <w:rPr>
                <w:rFonts w:ascii="Courier New" w:hAnsi="Courier New" w:cs="Courier New"/>
                <w:color w:val="000000"/>
                <w:sz w:val="20"/>
                <w:szCs w:val="20"/>
                <w:highlight w:val="green"/>
                <w:lang w:val="en-US"/>
              </w:rPr>
              <w:t>L</w:t>
            </w:r>
            <w:r w:rsidRPr="00AE79E6">
              <w:rPr>
                <w:rFonts w:ascii="Courier New" w:hAnsi="Courier New" w:cs="Courier New"/>
                <w:color w:val="000000"/>
                <w:sz w:val="20"/>
                <w:szCs w:val="20"/>
                <w:lang w:val="en-US"/>
              </w:rPr>
              <w:t xml:space="preserve"> L L L L L L L L L</w:t>
            </w:r>
          </w:p>
          <w:p w:rsidR="00F11212" w:rsidRPr="00AE79E6" w:rsidRDefault="00F11212" w:rsidP="00C355CE">
            <w:pPr>
              <w:autoSpaceDE w:val="0"/>
              <w:autoSpaceDN w:val="0"/>
              <w:adjustRightInd w:val="0"/>
              <w:spacing w:after="0" w:line="240" w:lineRule="auto"/>
              <w:rPr>
                <w:rFonts w:ascii="Courier New" w:hAnsi="Courier New" w:cs="Courier New"/>
                <w:color w:val="000000"/>
                <w:sz w:val="20"/>
                <w:szCs w:val="20"/>
                <w:lang w:val="en-US"/>
              </w:rPr>
            </w:pPr>
            <w:r w:rsidRPr="00AE79E6">
              <w:rPr>
                <w:rFonts w:ascii="Courier New" w:hAnsi="Courier New" w:cs="Courier New"/>
                <w:color w:val="000000"/>
                <w:sz w:val="20"/>
                <w:szCs w:val="20"/>
                <w:highlight w:val="green"/>
                <w:lang w:val="en-US"/>
              </w:rPr>
              <w:t>R</w:t>
            </w:r>
            <w:r w:rsidRPr="00AE79E6">
              <w:rPr>
                <w:rFonts w:ascii="Courier New" w:hAnsi="Courier New" w:cs="Courier New"/>
                <w:color w:val="000000"/>
                <w:sz w:val="20"/>
                <w:szCs w:val="20"/>
                <w:lang w:val="en-US"/>
              </w:rPr>
              <w:t xml:space="preserve"> R R R R R R R R R</w:t>
            </w:r>
          </w:p>
          <w:p w:rsidR="00F11212" w:rsidRPr="00AE79E6" w:rsidRDefault="00F11212" w:rsidP="00C355CE">
            <w:pPr>
              <w:autoSpaceDE w:val="0"/>
              <w:autoSpaceDN w:val="0"/>
              <w:adjustRightInd w:val="0"/>
              <w:spacing w:after="0" w:line="240" w:lineRule="auto"/>
              <w:rPr>
                <w:rFonts w:ascii="Courier New" w:hAnsi="Courier New" w:cs="Courier New"/>
                <w:color w:val="000000"/>
                <w:sz w:val="20"/>
                <w:szCs w:val="20"/>
                <w:lang w:val="en-US"/>
              </w:rPr>
            </w:pPr>
            <w:r w:rsidRPr="00AE79E6">
              <w:rPr>
                <w:rFonts w:ascii="Courier New" w:hAnsi="Courier New" w:cs="Courier New"/>
                <w:color w:val="000000"/>
                <w:sz w:val="20"/>
                <w:szCs w:val="20"/>
                <w:highlight w:val="green"/>
                <w:lang w:val="en-US"/>
              </w:rPr>
              <w:t>L</w:t>
            </w:r>
            <w:r w:rsidRPr="00AE79E6">
              <w:rPr>
                <w:rFonts w:ascii="Courier New" w:hAnsi="Courier New" w:cs="Courier New"/>
                <w:color w:val="000000"/>
                <w:sz w:val="20"/>
                <w:szCs w:val="20"/>
                <w:lang w:val="en-US"/>
              </w:rPr>
              <w:t xml:space="preserve"> L L L L L L L L L</w:t>
            </w:r>
          </w:p>
          <w:p w:rsidR="00F11212" w:rsidRPr="00AE79E6" w:rsidRDefault="00F11212" w:rsidP="00C355CE">
            <w:pPr>
              <w:autoSpaceDE w:val="0"/>
              <w:autoSpaceDN w:val="0"/>
              <w:adjustRightInd w:val="0"/>
              <w:spacing w:after="0" w:line="240" w:lineRule="auto"/>
              <w:rPr>
                <w:rFonts w:ascii="Courier New" w:hAnsi="Courier New" w:cs="Courier New"/>
                <w:color w:val="000000"/>
                <w:sz w:val="20"/>
                <w:szCs w:val="20"/>
                <w:lang w:val="en-US"/>
              </w:rPr>
            </w:pPr>
            <w:r w:rsidRPr="00AE79E6">
              <w:rPr>
                <w:rFonts w:ascii="Courier New" w:hAnsi="Courier New" w:cs="Courier New"/>
                <w:color w:val="000000"/>
                <w:sz w:val="20"/>
                <w:szCs w:val="20"/>
                <w:highlight w:val="green"/>
                <w:lang w:val="en-US"/>
              </w:rPr>
              <w:t>R R R R R R R R R R</w:t>
            </w:r>
          </w:p>
          <w:p w:rsidR="00F11212" w:rsidRPr="00AE79E6" w:rsidRDefault="00F11212" w:rsidP="00C355CE">
            <w:pPr>
              <w:autoSpaceDE w:val="0"/>
              <w:autoSpaceDN w:val="0"/>
              <w:adjustRightInd w:val="0"/>
              <w:spacing w:after="0" w:line="240" w:lineRule="auto"/>
              <w:rPr>
                <w:rFonts w:ascii="Courier New" w:hAnsi="Courier New" w:cs="Courier New"/>
                <w:color w:val="000000"/>
                <w:sz w:val="20"/>
                <w:szCs w:val="20"/>
                <w:lang w:val="en-US"/>
              </w:rPr>
            </w:pPr>
          </w:p>
          <w:p w:rsidR="00F11212" w:rsidRPr="00AE79E6" w:rsidRDefault="00F11212" w:rsidP="00C355CE">
            <w:pPr>
              <w:autoSpaceDE w:val="0"/>
              <w:autoSpaceDN w:val="0"/>
              <w:adjustRightInd w:val="0"/>
              <w:spacing w:after="0" w:line="240" w:lineRule="auto"/>
              <w:rPr>
                <w:rFonts w:ascii="Courier New" w:hAnsi="Courier New" w:cs="Courier New"/>
                <w:color w:val="000000"/>
                <w:sz w:val="20"/>
                <w:szCs w:val="20"/>
                <w:lang w:val="en-US"/>
              </w:rPr>
            </w:pPr>
            <w:r w:rsidRPr="00AE79E6">
              <w:rPr>
                <w:rFonts w:ascii="Courier New" w:hAnsi="Courier New" w:cs="Courier New"/>
                <w:color w:val="000000"/>
                <w:sz w:val="20"/>
                <w:szCs w:val="20"/>
                <w:lang w:val="en-US"/>
              </w:rPr>
              <w:t>The first cell is the payment desk – D</w:t>
            </w:r>
          </w:p>
          <w:p w:rsidR="00F11212" w:rsidRPr="00AE79E6" w:rsidRDefault="00F11212" w:rsidP="00C355CE">
            <w:pPr>
              <w:autoSpaceDE w:val="0"/>
              <w:autoSpaceDN w:val="0"/>
              <w:adjustRightInd w:val="0"/>
              <w:spacing w:after="0" w:line="240" w:lineRule="auto"/>
              <w:rPr>
                <w:rFonts w:ascii="Courier New" w:hAnsi="Courier New" w:cs="Courier New"/>
                <w:color w:val="000000"/>
                <w:sz w:val="20"/>
                <w:szCs w:val="20"/>
                <w:lang w:val="en-US"/>
              </w:rPr>
            </w:pPr>
            <w:r w:rsidRPr="00AE79E6">
              <w:rPr>
                <w:rFonts w:ascii="Courier New" w:hAnsi="Courier New" w:cs="Courier New"/>
                <w:color w:val="000000"/>
                <w:sz w:val="20"/>
                <w:szCs w:val="20"/>
                <w:lang w:val="en-US"/>
              </w:rPr>
              <w:t>Even and odd rows hold lukanka – L, and rakija – R. “9 9” is the last cell (by indexes) so we start from it. The row is &gt;= column, so we go first left and then up.</w:t>
            </w:r>
          </w:p>
          <w:p w:rsidR="00F11212" w:rsidRPr="00AE79E6" w:rsidRDefault="00F11212" w:rsidP="00C355CE">
            <w:pPr>
              <w:autoSpaceDE w:val="0"/>
              <w:autoSpaceDN w:val="0"/>
              <w:adjustRightInd w:val="0"/>
              <w:spacing w:after="0" w:line="240" w:lineRule="auto"/>
              <w:rPr>
                <w:rFonts w:ascii="Courier New" w:hAnsi="Courier New" w:cs="Courier New"/>
                <w:color w:val="000000"/>
                <w:sz w:val="20"/>
                <w:szCs w:val="20"/>
                <w:lang w:val="en-US"/>
              </w:rPr>
            </w:pPr>
          </w:p>
          <w:p w:rsidR="00F11212" w:rsidRPr="00AE79E6" w:rsidRDefault="00F11212" w:rsidP="000D084C">
            <w:pPr>
              <w:autoSpaceDE w:val="0"/>
              <w:autoSpaceDN w:val="0"/>
              <w:adjustRightInd w:val="0"/>
              <w:spacing w:after="0" w:line="240" w:lineRule="auto"/>
              <w:rPr>
                <w:rFonts w:ascii="Courier New" w:hAnsi="Courier New" w:cs="Courier New"/>
                <w:color w:val="000000"/>
                <w:sz w:val="20"/>
                <w:szCs w:val="20"/>
                <w:lang w:val="en-US"/>
              </w:rPr>
            </w:pPr>
            <w:r w:rsidRPr="00AE79E6">
              <w:rPr>
                <w:rFonts w:ascii="Courier New" w:hAnsi="Courier New" w:cs="Courier New"/>
                <w:color w:val="000000"/>
                <w:sz w:val="20"/>
                <w:szCs w:val="20"/>
                <w:lang w:val="en-US"/>
              </w:rPr>
              <w:t xml:space="preserve"> </w:t>
            </w:r>
          </w:p>
        </w:tc>
      </w:tr>
    </w:tbl>
    <w:p w:rsidR="00F11212" w:rsidRDefault="00F11212" w:rsidP="00682C34">
      <w:pPr>
        <w:spacing w:after="0" w:line="100" w:lineRule="exact"/>
        <w:jc w:val="both"/>
        <w:rPr>
          <w:lang w:val="en-US" w:eastAsia="ja-JP"/>
        </w:rPr>
      </w:pPr>
    </w:p>
    <w:tbl>
      <w:tblPr>
        <w:tblW w:w="423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0A0"/>
      </w:tblPr>
      <w:tblGrid>
        <w:gridCol w:w="1971"/>
        <w:gridCol w:w="2268"/>
      </w:tblGrid>
      <w:tr w:rsidR="00F11212" w:rsidRPr="00AE79E6" w:rsidTr="00C355CE">
        <w:trPr>
          <w:trHeight w:val="22"/>
        </w:trPr>
        <w:tc>
          <w:tcPr>
            <w:tcW w:w="1971" w:type="dxa"/>
            <w:shd w:val="clear" w:color="auto" w:fill="D9D9D9"/>
          </w:tcPr>
          <w:p w:rsidR="00F11212" w:rsidRPr="00AE79E6" w:rsidRDefault="00F11212" w:rsidP="00695FC6">
            <w:pPr>
              <w:spacing w:after="0" w:line="240" w:lineRule="auto"/>
              <w:jc w:val="both"/>
              <w:rPr>
                <w:rStyle w:val="Strong"/>
                <w:sz w:val="24"/>
                <w:szCs w:val="24"/>
                <w:lang w:val="en-US"/>
              </w:rPr>
            </w:pPr>
            <w:r w:rsidRPr="00AE79E6">
              <w:rPr>
                <w:rStyle w:val="Strong"/>
                <w:sz w:val="24"/>
                <w:szCs w:val="24"/>
                <w:lang w:val="en-US"/>
              </w:rPr>
              <w:t>Input</w:t>
            </w:r>
          </w:p>
        </w:tc>
        <w:tc>
          <w:tcPr>
            <w:tcW w:w="2268" w:type="dxa"/>
            <w:shd w:val="clear" w:color="auto" w:fill="D9D9D9"/>
          </w:tcPr>
          <w:p w:rsidR="00F11212" w:rsidRPr="00AE79E6" w:rsidRDefault="00F11212" w:rsidP="00695FC6">
            <w:pPr>
              <w:spacing w:after="0" w:line="240" w:lineRule="auto"/>
              <w:jc w:val="both"/>
              <w:rPr>
                <w:rStyle w:val="Strong"/>
                <w:sz w:val="24"/>
                <w:szCs w:val="24"/>
                <w:lang w:val="en-US"/>
              </w:rPr>
            </w:pPr>
            <w:r w:rsidRPr="00AE79E6">
              <w:rPr>
                <w:rStyle w:val="Strong"/>
                <w:sz w:val="24"/>
                <w:szCs w:val="24"/>
                <w:lang w:val="en-US"/>
              </w:rPr>
              <w:t>Output</w:t>
            </w:r>
          </w:p>
        </w:tc>
      </w:tr>
      <w:tr w:rsidR="00F11212" w:rsidRPr="00AE79E6" w:rsidTr="00C355CE">
        <w:trPr>
          <w:trHeight w:val="626"/>
        </w:trPr>
        <w:tc>
          <w:tcPr>
            <w:tcW w:w="1971" w:type="dxa"/>
          </w:tcPr>
          <w:p w:rsidR="00F11212" w:rsidRPr="00AE79E6" w:rsidRDefault="00F11212" w:rsidP="000C0A8F">
            <w:pPr>
              <w:spacing w:after="0" w:line="240" w:lineRule="auto"/>
              <w:rPr>
                <w:rFonts w:ascii="Consolas" w:hAnsi="Consolas" w:cs="Consolas"/>
                <w:noProof/>
                <w:sz w:val="21"/>
                <w:szCs w:val="21"/>
                <w:lang w:val="en-US"/>
              </w:rPr>
            </w:pPr>
            <w:r w:rsidRPr="00AE79E6">
              <w:rPr>
                <w:rFonts w:ascii="Consolas" w:hAnsi="Consolas" w:cs="Consolas"/>
                <w:noProof/>
                <w:sz w:val="21"/>
                <w:szCs w:val="21"/>
                <w:lang w:val="en-US"/>
              </w:rPr>
              <w:t>100 100</w:t>
            </w:r>
          </w:p>
          <w:p w:rsidR="00F11212" w:rsidRPr="00AE79E6" w:rsidRDefault="00F11212" w:rsidP="000C0A8F">
            <w:pPr>
              <w:spacing w:after="0" w:line="240" w:lineRule="auto"/>
              <w:rPr>
                <w:rFonts w:ascii="Consolas" w:hAnsi="Consolas" w:cs="Consolas"/>
                <w:noProof/>
                <w:sz w:val="21"/>
                <w:szCs w:val="21"/>
                <w:lang w:val="en-US"/>
              </w:rPr>
            </w:pPr>
            <w:r w:rsidRPr="00AE79E6">
              <w:rPr>
                <w:rFonts w:ascii="Consolas" w:hAnsi="Consolas" w:cs="Consolas"/>
                <w:noProof/>
                <w:sz w:val="21"/>
                <w:szCs w:val="21"/>
                <w:lang w:val="en-US"/>
              </w:rPr>
              <w:t>254.452 361.163</w:t>
            </w:r>
          </w:p>
          <w:p w:rsidR="00F11212" w:rsidRPr="00AE79E6" w:rsidRDefault="00F11212" w:rsidP="000C0A8F">
            <w:pPr>
              <w:spacing w:after="0" w:line="240" w:lineRule="auto"/>
              <w:rPr>
                <w:rFonts w:ascii="Consolas" w:hAnsi="Consolas" w:cs="Consolas"/>
                <w:noProof/>
                <w:sz w:val="21"/>
                <w:szCs w:val="21"/>
                <w:lang w:val="en-US"/>
              </w:rPr>
            </w:pPr>
            <w:r w:rsidRPr="00AE79E6">
              <w:rPr>
                <w:rFonts w:ascii="Consolas" w:hAnsi="Consolas" w:cs="Consolas"/>
                <w:noProof/>
                <w:sz w:val="21"/>
                <w:szCs w:val="21"/>
                <w:lang w:val="en-US"/>
              </w:rPr>
              <w:t>2 2</w:t>
            </w:r>
          </w:p>
          <w:p w:rsidR="00F11212" w:rsidRPr="00AE79E6" w:rsidRDefault="00F11212" w:rsidP="000C0A8F">
            <w:pPr>
              <w:spacing w:after="0" w:line="240" w:lineRule="auto"/>
              <w:rPr>
                <w:rFonts w:ascii="Consolas" w:hAnsi="Consolas" w:cs="Consolas"/>
                <w:noProof/>
                <w:sz w:val="21"/>
                <w:szCs w:val="21"/>
                <w:lang w:val="en-US"/>
              </w:rPr>
            </w:pPr>
            <w:r w:rsidRPr="00AE79E6">
              <w:rPr>
                <w:rFonts w:ascii="Consolas" w:hAnsi="Consolas" w:cs="Consolas"/>
                <w:noProof/>
                <w:sz w:val="21"/>
                <w:szCs w:val="21"/>
                <w:lang w:val="en-US"/>
              </w:rPr>
              <w:t>56 54</w:t>
            </w:r>
          </w:p>
          <w:p w:rsidR="00F11212" w:rsidRPr="00AE79E6" w:rsidRDefault="00F11212" w:rsidP="000C0A8F">
            <w:pPr>
              <w:spacing w:after="0" w:line="240" w:lineRule="auto"/>
              <w:rPr>
                <w:rFonts w:ascii="Consolas" w:hAnsi="Consolas" w:cs="Consolas"/>
                <w:noProof/>
                <w:sz w:val="21"/>
                <w:szCs w:val="21"/>
                <w:lang w:val="en-US"/>
              </w:rPr>
            </w:pPr>
            <w:r w:rsidRPr="00AE79E6">
              <w:rPr>
                <w:rFonts w:ascii="Consolas" w:hAnsi="Consolas" w:cs="Consolas"/>
                <w:noProof/>
                <w:sz w:val="21"/>
                <w:szCs w:val="21"/>
                <w:lang w:val="en-US"/>
              </w:rPr>
              <w:t>99 99</w:t>
            </w:r>
          </w:p>
          <w:p w:rsidR="00F11212" w:rsidRPr="00AE79E6" w:rsidRDefault="00F11212" w:rsidP="000C0A8F">
            <w:pPr>
              <w:spacing w:after="0" w:line="240" w:lineRule="auto"/>
              <w:rPr>
                <w:rFonts w:ascii="Consolas" w:hAnsi="Consolas" w:cs="Consolas"/>
                <w:noProof/>
                <w:sz w:val="21"/>
                <w:szCs w:val="21"/>
                <w:lang w:val="en-US"/>
              </w:rPr>
            </w:pPr>
            <w:r w:rsidRPr="00AE79E6">
              <w:rPr>
                <w:rFonts w:ascii="Consolas" w:hAnsi="Consolas" w:cs="Consolas"/>
                <w:noProof/>
                <w:sz w:val="21"/>
                <w:szCs w:val="21"/>
                <w:lang w:val="en-US"/>
              </w:rPr>
              <w:t>12 84</w:t>
            </w:r>
          </w:p>
          <w:p w:rsidR="00F11212" w:rsidRPr="00AE79E6" w:rsidRDefault="00F11212" w:rsidP="000C0A8F">
            <w:pPr>
              <w:spacing w:after="0" w:line="240" w:lineRule="auto"/>
              <w:rPr>
                <w:rFonts w:ascii="Consolas" w:hAnsi="Consolas" w:cs="Consolas"/>
                <w:noProof/>
                <w:sz w:val="21"/>
                <w:szCs w:val="21"/>
                <w:lang w:val="en-US"/>
              </w:rPr>
            </w:pPr>
            <w:r w:rsidRPr="00AE79E6">
              <w:rPr>
                <w:rFonts w:ascii="Consolas" w:hAnsi="Consolas" w:cs="Consolas"/>
                <w:noProof/>
                <w:sz w:val="21"/>
                <w:szCs w:val="21"/>
                <w:lang w:val="en-US"/>
              </w:rPr>
              <w:t>Royal Close</w:t>
            </w:r>
          </w:p>
        </w:tc>
        <w:tc>
          <w:tcPr>
            <w:tcW w:w="2268" w:type="dxa"/>
          </w:tcPr>
          <w:p w:rsidR="00F11212" w:rsidRPr="00AE79E6" w:rsidRDefault="00F11212" w:rsidP="000C0A8F">
            <w:pPr>
              <w:autoSpaceDE w:val="0"/>
              <w:autoSpaceDN w:val="0"/>
              <w:adjustRightInd w:val="0"/>
              <w:spacing w:after="0" w:line="240" w:lineRule="auto"/>
              <w:rPr>
                <w:rFonts w:ascii="Courier New" w:hAnsi="Courier New" w:cs="Courier New"/>
                <w:color w:val="000000"/>
                <w:sz w:val="20"/>
                <w:szCs w:val="20"/>
              </w:rPr>
            </w:pPr>
            <w:r w:rsidRPr="00AE79E6">
              <w:rPr>
                <w:rFonts w:ascii="Courier New" w:hAnsi="Courier New" w:cs="Courier New"/>
                <w:color w:val="000000"/>
                <w:sz w:val="20"/>
                <w:szCs w:val="20"/>
              </w:rPr>
              <w:t>209998922.870000</w:t>
            </w:r>
          </w:p>
          <w:p w:rsidR="00F11212" w:rsidRPr="00AE79E6" w:rsidRDefault="00F11212" w:rsidP="000C0A8F">
            <w:pPr>
              <w:autoSpaceDE w:val="0"/>
              <w:autoSpaceDN w:val="0"/>
              <w:adjustRightInd w:val="0"/>
              <w:spacing w:after="0" w:line="240" w:lineRule="auto"/>
              <w:rPr>
                <w:rFonts w:ascii="Courier New" w:hAnsi="Courier New" w:cs="Courier New"/>
                <w:color w:val="000000"/>
                <w:sz w:val="20"/>
                <w:szCs w:val="20"/>
                <w:lang w:val="en-US"/>
              </w:rPr>
            </w:pPr>
            <w:r w:rsidRPr="00AE79E6">
              <w:rPr>
                <w:rFonts w:ascii="Courier New" w:hAnsi="Courier New" w:cs="Courier New"/>
                <w:color w:val="000000"/>
                <w:sz w:val="20"/>
                <w:szCs w:val="20"/>
              </w:rPr>
              <w:t>4</w:t>
            </w:r>
          </w:p>
          <w:p w:rsidR="00F11212" w:rsidRPr="00AE79E6" w:rsidRDefault="00F11212" w:rsidP="000C0A8F">
            <w:pPr>
              <w:autoSpaceDE w:val="0"/>
              <w:autoSpaceDN w:val="0"/>
              <w:adjustRightInd w:val="0"/>
              <w:spacing w:after="0" w:line="240" w:lineRule="auto"/>
              <w:rPr>
                <w:rFonts w:ascii="Courier New" w:hAnsi="Courier New" w:cs="Courier New"/>
                <w:sz w:val="20"/>
                <w:szCs w:val="20"/>
                <w:lang w:val="en-US"/>
              </w:rPr>
            </w:pPr>
          </w:p>
        </w:tc>
      </w:tr>
    </w:tbl>
    <w:p w:rsidR="00F11212" w:rsidRDefault="00F11212" w:rsidP="00682C34">
      <w:pPr>
        <w:spacing w:after="0" w:line="100" w:lineRule="exact"/>
        <w:jc w:val="both"/>
        <w:rPr>
          <w:lang w:val="en-US" w:eastAsia="ja-JP"/>
        </w:rPr>
      </w:pPr>
    </w:p>
    <w:sectPr w:rsidR="00F11212" w:rsidSect="0037792F">
      <w:headerReference w:type="default" r:id="rId7"/>
      <w:footerReference w:type="default" r:id="rId8"/>
      <w:pgSz w:w="11909" w:h="16834" w:code="9"/>
      <w:pgMar w:top="567" w:right="737" w:bottom="1077" w:left="737" w:header="567"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1212" w:rsidRDefault="00F11212">
      <w:pPr>
        <w:spacing w:after="0" w:line="240" w:lineRule="auto"/>
      </w:pPr>
      <w:r>
        <w:separator/>
      </w:r>
    </w:p>
  </w:endnote>
  <w:endnote w:type="continuationSeparator" w:id="0">
    <w:p w:rsidR="00F11212" w:rsidRDefault="00F1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2FF" w:usb1="0000FCFF" w:usb2="00000001"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212" w:rsidRPr="00AC77AD" w:rsidRDefault="00F11212" w:rsidP="00AC77AD">
    <w:pPr>
      <w:pStyle w:val="Footer"/>
    </w:pPr>
    <w:r>
      <w:rPr>
        <w:noProof/>
        <w:lang w:eastAsia="bg-BG"/>
      </w:rPr>
      <w:pict>
        <v:shapetype id="_x0000_t202" coordsize="21600,21600" o:spt="202" path="m,l,21600r21600,l21600,xe">
          <v:stroke joinstyle="miter"/>
          <v:path gradientshapeok="t" o:connecttype="rect"/>
        </v:shapetype>
        <v:shape id="Text Box 2" o:spid="_x0000_s2049" type="#_x0000_t202" style="position:absolute;margin-left:124pt;margin-top:33.45pt;width:44.9pt;height:15.75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F11212" w:rsidRDefault="00F11212" w:rsidP="00AC77AD">
                <w:pPr>
                  <w:spacing w:after="0" w:line="240" w:lineRule="auto"/>
                </w:pPr>
                <w:r>
                  <w:rPr>
                    <w:sz w:val="19"/>
                    <w:szCs w:val="19"/>
                    <w:lang w:val="en-US"/>
                  </w:rPr>
                  <w:t>Follow us:</w:t>
                </w:r>
              </w:p>
            </w:txbxContent>
          </v:textbox>
        </v:shape>
      </w:pict>
    </w:r>
    <w:r>
      <w:rPr>
        <w:noProof/>
        <w:lang w:eastAsia="bg-BG"/>
      </w:rPr>
      <w:pict>
        <v:shape id="Text Box 3" o:spid="_x0000_s2050" type="#_x0000_t202" style="position:absolute;margin-left:446.5pt;margin-top:33.55pt;width:70.9pt;height:15.95pt;z-index:25165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F11212" w:rsidRPr="008C2B83" w:rsidRDefault="00F11212"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Pr>
                    <w:noProof/>
                    <w:sz w:val="18"/>
                    <w:szCs w:val="18"/>
                    <w:lang w:val="en-US"/>
                  </w:rPr>
                  <w:t>1</w:t>
                </w:r>
                <w:r w:rsidRPr="008C2B83">
                  <w:rPr>
                    <w:sz w:val="18"/>
                    <w:szCs w:val="18"/>
                    <w:lang w:val="en-US"/>
                  </w:rPr>
                  <w:fldChar w:fldCharType="end"/>
                </w:r>
                <w:r w:rsidRPr="008C2B83">
                  <w:rPr>
                    <w:sz w:val="18"/>
                    <w:szCs w:val="18"/>
                    <w:lang w:val="en-US"/>
                  </w:rPr>
                  <w:t xml:space="preserve"> of </w:t>
                </w:r>
                <w:fldSimple w:instr=" NUMPAGES   \* MERGEFORMAT ">
                  <w:r w:rsidRPr="00DF0D5C">
                    <w:rPr>
                      <w:noProof/>
                      <w:sz w:val="18"/>
                      <w:szCs w:val="18"/>
                      <w:lang w:val="en-US"/>
                    </w:rPr>
                    <w:t>2</w:t>
                  </w:r>
                </w:fldSimple>
              </w:p>
            </w:txbxContent>
          </v:textbox>
        </v:shape>
      </w:pict>
    </w:r>
    <w:r>
      <w:rPr>
        <w:noProof/>
        <w:lang w:eastAsia="bg-BG"/>
      </w:rPr>
      <w:pict>
        <v:shape id="Text Box 17" o:spid="_x0000_s2051" type="#_x0000_t202" style="position:absolute;margin-left:124.2pt;margin-top:13.9pt;width:396.3pt;height:40.45pt;z-index:251655680;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11212" w:rsidRDefault="00F11212"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11212" w:rsidRDefault="00F11212" w:rsidP="00AC77AD">
                <w:pPr>
                  <w:spacing w:after="0" w:line="240" w:lineRule="auto"/>
                  <w:ind w:left="567" w:firstLine="340"/>
                  <w:rPr>
                    <w:sz w:val="19"/>
                    <w:szCs w:val="19"/>
                    <w:lang w:val="en-US"/>
                  </w:rPr>
                </w:pPr>
                <w:hyperlink r:id="rId3" w:history="1">
                  <w:r w:rsidRPr="00AE79E6">
                    <w:rPr>
                      <w:noProof/>
                      <w:sz w:val="20"/>
                      <w:szCs w:val="20"/>
                      <w:lan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 o:spid="_x0000_i1047" type="#_x0000_t75" href="http://softuni.bg/" style="width:15.75pt;height:15.75pt;visibility:visible" o:button="t">
                        <v:fill o:detectmouseclick="t"/>
                        <v:imagedata r:id="rId4" o:title=""/>
                      </v:shape>
                    </w:pict>
                  </w:r>
                </w:hyperlink>
                <w:r>
                  <w:rPr>
                    <w:sz w:val="19"/>
                    <w:szCs w:val="19"/>
                    <w:lang w:val="en-US"/>
                  </w:rPr>
                  <w:t xml:space="preserve">   </w:t>
                </w:r>
                <w:hyperlink r:id="rId5" w:history="1">
                  <w:r w:rsidRPr="00AE79E6">
                    <w:rPr>
                      <w:noProof/>
                      <w:sz w:val="20"/>
                      <w:szCs w:val="20"/>
                      <w:lang w:eastAsia="bg-BG"/>
                    </w:rPr>
                    <w:pict>
                      <v:shape id="Picture 73" o:spid="_x0000_i1048" type="#_x0000_t75" href="http://softuni.org/" style="width:15.75pt;height:15.75pt;visibility:visible" o:button="t">
                        <v:fill o:detectmouseclick="t"/>
                        <v:imagedata r:id="rId6" o:title=""/>
                      </v:shape>
                    </w:pict>
                  </w:r>
                </w:hyperlink>
                <w:r>
                  <w:rPr>
                    <w:sz w:val="19"/>
                    <w:szCs w:val="19"/>
                    <w:lang w:val="en-US"/>
                  </w:rPr>
                  <w:t xml:space="preserve">   </w:t>
                </w:r>
                <w:hyperlink r:id="rId7" w:history="1">
                  <w:r w:rsidRPr="00AE79E6">
                    <w:rPr>
                      <w:noProof/>
                      <w:sz w:val="20"/>
                      <w:szCs w:val="20"/>
                      <w:lang w:eastAsia="bg-BG"/>
                    </w:rPr>
                    <w:pict>
                      <v:shape id="Picture 74" o:spid="_x0000_i1049" type="#_x0000_t75" href="http://facebook.com/SoftwareUniversi" style="width:15.75pt;height:15.75pt;visibility:visible" o:button="t">
                        <v:fill o:detectmouseclick="t"/>
                        <v:imagedata r:id="rId8" o:title=""/>
                      </v:shape>
                    </w:pict>
                  </w:r>
                </w:hyperlink>
                <w:r>
                  <w:rPr>
                    <w:sz w:val="19"/>
                    <w:szCs w:val="19"/>
                    <w:lang w:val="en-US"/>
                  </w:rPr>
                  <w:t xml:space="preserve">   </w:t>
                </w:r>
                <w:hyperlink r:id="rId9" w:history="1">
                  <w:r w:rsidRPr="00AE79E6">
                    <w:rPr>
                      <w:noProof/>
                      <w:sz w:val="20"/>
                      <w:szCs w:val="20"/>
                      <w:lang w:eastAsia="bg-BG"/>
                    </w:rPr>
                    <w:pict>
                      <v:shape id="Picture 75" o:spid="_x0000_i1050" type="#_x0000_t75" href="http://twitter.com/softuni" style="width:15.75pt;height:15.75pt;visibility:visible" o:button="t">
                        <v:fill o:detectmouseclick="t"/>
                        <v:imagedata r:id="rId10" o:title=""/>
                      </v:shape>
                    </w:pict>
                  </w:r>
                </w:hyperlink>
                <w:r>
                  <w:rPr>
                    <w:sz w:val="19"/>
                    <w:szCs w:val="19"/>
                    <w:lang w:val="en-US"/>
                  </w:rPr>
                  <w:t xml:space="preserve">   </w:t>
                </w:r>
                <w:hyperlink r:id="rId11" w:history="1">
                  <w:r w:rsidRPr="00AE79E6">
                    <w:rPr>
                      <w:noProof/>
                      <w:sz w:val="20"/>
                      <w:szCs w:val="20"/>
                      <w:lang w:eastAsia="bg-BG"/>
                    </w:rPr>
                    <w:pict>
                      <v:shape id="Picture 76" o:spid="_x0000_i1051" type="#_x0000_t75" href="http://youtube.com/SoftwareUniversi" style="width:15.75pt;height:15.75pt;visibility:visible" o:button="t">
                        <v:fill o:detectmouseclick="t"/>
                        <v:imagedata r:id="rId12" o:title=""/>
                      </v:shape>
                    </w:pict>
                  </w:r>
                </w:hyperlink>
                <w:r>
                  <w:rPr>
                    <w:sz w:val="19"/>
                    <w:szCs w:val="19"/>
                    <w:lang w:val="en-US"/>
                  </w:rPr>
                  <w:t xml:space="preserve">   </w:t>
                </w:r>
                <w:hyperlink r:id="rId13" w:history="1">
                  <w:r w:rsidRPr="00AE79E6">
                    <w:rPr>
                      <w:noProof/>
                      <w:sz w:val="20"/>
                      <w:szCs w:val="20"/>
                      <w:lang w:eastAsia="bg-BG"/>
                    </w:rPr>
                    <w:pict>
                      <v:shape id="Picture 77" o:spid="_x0000_i1052" type="#_x0000_t75" href="http://plus.google.com/+SoftuniB" style="width:15.75pt;height:15.75pt;visibility:visible" o:button="t">
                        <v:fill o:detectmouseclick="t"/>
                        <v:imagedata r:id="rId14" o:title=""/>
                      </v:shape>
                    </w:pict>
                  </w:r>
                </w:hyperlink>
                <w:r>
                  <w:rPr>
                    <w:sz w:val="19"/>
                    <w:szCs w:val="19"/>
                    <w:lang w:val="en-US"/>
                  </w:rPr>
                  <w:t xml:space="preserve">   </w:t>
                </w:r>
                <w:hyperlink r:id="rId15" w:history="1">
                  <w:r w:rsidRPr="00AE79E6">
                    <w:rPr>
                      <w:noProof/>
                      <w:sz w:val="20"/>
                      <w:szCs w:val="20"/>
                      <w:lang w:eastAsia="bg-BG"/>
                    </w:rPr>
                    <w:pict>
                      <v:shape id="Picture 78" o:spid="_x0000_i1053" type="#_x0000_t75" href="http://www.linkedin.com/company/software-university-softuni-b" style="width:15.75pt;height:15.75pt;visibility:visible" o:button="t">
                        <v:fill o:detectmouseclick="t"/>
                        <v:imagedata r:id="rId16" o:title=""/>
                      </v:shape>
                    </w:pict>
                  </w:r>
                </w:hyperlink>
                <w:r>
                  <w:rPr>
                    <w:sz w:val="19"/>
                    <w:szCs w:val="19"/>
                    <w:lang w:val="en-US"/>
                  </w:rPr>
                  <w:t xml:space="preserve">   </w:t>
                </w:r>
                <w:hyperlink r:id="rId17" w:history="1">
                  <w:r w:rsidRPr="00AE79E6">
                    <w:rPr>
                      <w:noProof/>
                      <w:sz w:val="20"/>
                      <w:szCs w:val="20"/>
                      <w:lang w:eastAsia="bg-BG"/>
                    </w:rPr>
                    <w:pict>
                      <v:shape id="Picture 79" o:spid="_x0000_i1054" type="#_x0000_t75" href="http://slideshare.net/softwareuniversi" style="width:15.75pt;height:15.75pt;visibility:visible" o:button="t">
                        <v:fill o:detectmouseclick="t"/>
                        <v:imagedata r:id="rId18" o:title=""/>
                      </v:shape>
                    </w:pict>
                  </w:r>
                </w:hyperlink>
                <w:r>
                  <w:rPr>
                    <w:sz w:val="19"/>
                    <w:szCs w:val="19"/>
                    <w:lang w:val="en-US"/>
                  </w:rPr>
                  <w:t xml:space="preserve">   </w:t>
                </w:r>
                <w:hyperlink r:id="rId19" w:history="1">
                  <w:r w:rsidRPr="00AE79E6">
                    <w:rPr>
                      <w:noProof/>
                      <w:sz w:val="20"/>
                      <w:szCs w:val="20"/>
                      <w:lang w:eastAsia="bg-BG"/>
                    </w:rPr>
                    <w:pict>
                      <v:shape id="Picture 80" o:spid="_x0000_i1055" type="#_x0000_t75" href="http://github.com/softu" style="width:15.75pt;height:15.75pt;visibility:visible" o:button="t">
                        <v:fill o:detectmouseclick="t"/>
                        <v:imagedata r:id="rId20" o:title=""/>
                      </v:shape>
                    </w:pict>
                  </w:r>
                </w:hyperlink>
                <w:r>
                  <w:rPr>
                    <w:sz w:val="19"/>
                    <w:szCs w:val="19"/>
                    <w:lang w:val="en-US"/>
                  </w:rPr>
                  <w:t xml:space="preserve">   </w:t>
                </w:r>
                <w:hyperlink r:id="rId21" w:history="1">
                  <w:r w:rsidRPr="00AE79E6">
                    <w:rPr>
                      <w:noProof/>
                      <w:sz w:val="20"/>
                      <w:szCs w:val="20"/>
                      <w:lang w:eastAsia="bg-BG"/>
                    </w:rPr>
                    <w:pict>
                      <v:shape id="Picture 81" o:spid="_x0000_i1056" type="#_x0000_t75" href="mailto:info@softuni." style="width:15.75pt;height:15.75pt;visibility:visible" o:button="t">
                        <v:fill o:detectmouseclick="t"/>
                        <v:imagedata r:id="rId22" o:title=""/>
                      </v:shape>
                    </w:pict>
                  </w:r>
                </w:hyperlink>
              </w:p>
            </w:txbxContent>
          </v:textbox>
          <w10:wrap type="square"/>
        </v:shape>
      </w:pict>
    </w:r>
    <w:r>
      <w:rPr>
        <w:noProof/>
        <w:lang w:eastAsia="bg-BG"/>
      </w:rPr>
      <w:pict>
        <v:line id="Straight Connector 1" o:spid="_x0000_s2052" style="position:absolute;flip:y;z-index:251658752;visibility:visible;mso-wrap-distance-top:-3e-5mm;mso-wrap-distance-bottom:-3e-5mm"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eastAsia="bg-BG"/>
      </w:rPr>
      <w:pict>
        <v:shape id="Text Box 4" o:spid="_x0000_s2053" type="#_x0000_t202" style="position:absolute;margin-left:1pt;margin-top:13.75pt;width:123.1pt;height:40.45pt;z-index:25165772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11212" w:rsidRDefault="00F11212" w:rsidP="00AC77AD">
                <w:pPr>
                  <w:spacing w:after="0" w:line="240" w:lineRule="auto"/>
                </w:pPr>
                <w:hyperlink r:id="rId23" w:history="1">
                  <w:r w:rsidRPr="00AE79E6">
                    <w:rPr>
                      <w:noProof/>
                      <w:sz w:val="20"/>
                      <w:szCs w:val="20"/>
                      <w:lang w:eastAsia="bg-BG"/>
                    </w:rPr>
                    <w:pict>
                      <v:shape id="Picture 71" o:spid="_x0000_i1057" type="#_x0000_t75" href="http://softuni.org/" style="width:107.25pt;height:34.5pt;visibility:visible" o:button="t">
                        <v:fill o:detectmouseclick="t"/>
                        <v:imagedata r:id="rId24" o:title=""/>
                      </v:shape>
                    </w:pict>
                  </w:r>
                </w:hyperlink>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1212" w:rsidRDefault="00F11212">
      <w:pPr>
        <w:spacing w:after="0" w:line="240" w:lineRule="auto"/>
      </w:pPr>
      <w:r>
        <w:separator/>
      </w:r>
    </w:p>
  </w:footnote>
  <w:footnote w:type="continuationSeparator" w:id="0">
    <w:p w:rsidR="00F11212" w:rsidRDefault="00F1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212" w:rsidRDefault="00F1121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40EAB"/>
    <w:multiLevelType w:val="hybridMultilevel"/>
    <w:tmpl w:val="52FAC0CE"/>
    <w:lvl w:ilvl="0" w:tplc="2D1E27D4">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F1F19"/>
    <w:multiLevelType w:val="hybridMultilevel"/>
    <w:tmpl w:val="CB3C728E"/>
    <w:lvl w:ilvl="0" w:tplc="F4B2E08A">
      <w:numFmt w:val="bullet"/>
      <w:lvlText w:val="-"/>
      <w:lvlJc w:val="left"/>
      <w:pPr>
        <w:ind w:left="720" w:hanging="360"/>
      </w:pPr>
      <w:rPr>
        <w:rFonts w:ascii="Consolas" w:eastAsia="Times New Roman" w:hAnsi="Consola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411A1"/>
    <w:multiLevelType w:val="hybridMultilevel"/>
    <w:tmpl w:val="3AB0BAD6"/>
    <w:lvl w:ilvl="0" w:tplc="80F240B2">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64C94"/>
    <w:multiLevelType w:val="hybridMultilevel"/>
    <w:tmpl w:val="AF6401C8"/>
    <w:lvl w:ilvl="0" w:tplc="6F58EE04">
      <w:numFmt w:val="bullet"/>
      <w:lvlText w:val="-"/>
      <w:lvlJc w:val="left"/>
      <w:pPr>
        <w:ind w:left="720" w:hanging="360"/>
      </w:pPr>
      <w:rPr>
        <w:rFonts w:ascii="Consolas" w:eastAsia="Times New Roman" w:hAnsi="Consola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D26538"/>
    <w:multiLevelType w:val="hybridMultilevel"/>
    <w:tmpl w:val="B00C6228"/>
    <w:lvl w:ilvl="0" w:tplc="0BD2C1F0">
      <w:numFmt w:val="bullet"/>
      <w:lvlText w:val="-"/>
      <w:lvlJc w:val="left"/>
      <w:pPr>
        <w:ind w:left="1800" w:hanging="360"/>
      </w:pPr>
      <w:rPr>
        <w:rFonts w:ascii="Calibri" w:eastAsia="Times New Roman" w:hAnsi="Calibri" w:hint="default"/>
      </w:rPr>
    </w:lvl>
    <w:lvl w:ilvl="1" w:tplc="04020003" w:tentative="1">
      <w:start w:val="1"/>
      <w:numFmt w:val="bullet"/>
      <w:lvlText w:val="o"/>
      <w:lvlJc w:val="left"/>
      <w:pPr>
        <w:ind w:left="2520" w:hanging="360"/>
      </w:pPr>
      <w:rPr>
        <w:rFonts w:ascii="Courier New" w:hAnsi="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1">
    <w:nsid w:val="49981CC6"/>
    <w:multiLevelType w:val="hybridMultilevel"/>
    <w:tmpl w:val="5CC697CE"/>
    <w:lvl w:ilvl="0" w:tplc="03621AB2">
      <w:numFmt w:val="bullet"/>
      <w:lvlText w:val="-"/>
      <w:lvlJc w:val="left"/>
      <w:pPr>
        <w:ind w:left="2160" w:hanging="360"/>
      </w:pPr>
      <w:rPr>
        <w:rFonts w:ascii="Calibri" w:eastAsia="Times New Roman" w:hAnsi="Calibri" w:hint="default"/>
      </w:rPr>
    </w:lvl>
    <w:lvl w:ilvl="1" w:tplc="04020003" w:tentative="1">
      <w:start w:val="1"/>
      <w:numFmt w:val="bullet"/>
      <w:lvlText w:val="o"/>
      <w:lvlJc w:val="left"/>
      <w:pPr>
        <w:ind w:left="2880" w:hanging="360"/>
      </w:pPr>
      <w:rPr>
        <w:rFonts w:ascii="Courier New" w:hAnsi="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2">
    <w:nsid w:val="579E22D7"/>
    <w:multiLevelType w:val="hybridMultilevel"/>
    <w:tmpl w:val="91C81000"/>
    <w:lvl w:ilvl="0" w:tplc="BAC83C60">
      <w:numFmt w:val="bullet"/>
      <w:lvlText w:val="-"/>
      <w:lvlJc w:val="left"/>
      <w:pPr>
        <w:ind w:left="1800" w:hanging="360"/>
      </w:pPr>
      <w:rPr>
        <w:rFonts w:ascii="Calibri" w:eastAsia="Times New Roman" w:hAnsi="Calibri" w:hint="default"/>
      </w:rPr>
    </w:lvl>
    <w:lvl w:ilvl="1" w:tplc="04020003" w:tentative="1">
      <w:start w:val="1"/>
      <w:numFmt w:val="bullet"/>
      <w:lvlText w:val="o"/>
      <w:lvlJc w:val="left"/>
      <w:pPr>
        <w:ind w:left="2520" w:hanging="360"/>
      </w:pPr>
      <w:rPr>
        <w:rFonts w:ascii="Courier New" w:hAnsi="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3">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9"/>
  </w:num>
  <w:num w:numId="6">
    <w:abstractNumId w:val="6"/>
  </w:num>
  <w:num w:numId="7">
    <w:abstractNumId w:val="5"/>
  </w:num>
  <w:num w:numId="8">
    <w:abstractNumId w:val="8"/>
  </w:num>
  <w:num w:numId="9">
    <w:abstractNumId w:val="4"/>
  </w:num>
  <w:num w:numId="10">
    <w:abstractNumId w:val="13"/>
  </w:num>
  <w:num w:numId="11">
    <w:abstractNumId w:val="14"/>
  </w:num>
  <w:num w:numId="12">
    <w:abstractNumId w:val="1"/>
  </w:num>
  <w:num w:numId="13">
    <w:abstractNumId w:val="12"/>
  </w:num>
  <w:num w:numId="14">
    <w:abstractNumId w:val="1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4E79"/>
    <w:rsid w:val="00005EAE"/>
    <w:rsid w:val="00006905"/>
    <w:rsid w:val="00006EEE"/>
    <w:rsid w:val="0001156D"/>
    <w:rsid w:val="00011BB8"/>
    <w:rsid w:val="00013759"/>
    <w:rsid w:val="00027923"/>
    <w:rsid w:val="00035150"/>
    <w:rsid w:val="00035294"/>
    <w:rsid w:val="00035565"/>
    <w:rsid w:val="00035E7F"/>
    <w:rsid w:val="0004589E"/>
    <w:rsid w:val="00045FF6"/>
    <w:rsid w:val="0004693C"/>
    <w:rsid w:val="00060B30"/>
    <w:rsid w:val="000648CA"/>
    <w:rsid w:val="00066787"/>
    <w:rsid w:val="000736B8"/>
    <w:rsid w:val="00073F11"/>
    <w:rsid w:val="0007694D"/>
    <w:rsid w:val="0007767F"/>
    <w:rsid w:val="000824F9"/>
    <w:rsid w:val="0008550B"/>
    <w:rsid w:val="00085605"/>
    <w:rsid w:val="000C0A8F"/>
    <w:rsid w:val="000C351A"/>
    <w:rsid w:val="000C3E82"/>
    <w:rsid w:val="000C56B1"/>
    <w:rsid w:val="000D0200"/>
    <w:rsid w:val="000D084C"/>
    <w:rsid w:val="000D7BA1"/>
    <w:rsid w:val="000E438C"/>
    <w:rsid w:val="000E5F6E"/>
    <w:rsid w:val="000E7A46"/>
    <w:rsid w:val="001008FD"/>
    <w:rsid w:val="0010764C"/>
    <w:rsid w:val="00110015"/>
    <w:rsid w:val="00111BC1"/>
    <w:rsid w:val="001127C8"/>
    <w:rsid w:val="00113557"/>
    <w:rsid w:val="00115546"/>
    <w:rsid w:val="00115F7C"/>
    <w:rsid w:val="00126B2B"/>
    <w:rsid w:val="00127580"/>
    <w:rsid w:val="00132B4E"/>
    <w:rsid w:val="0013495F"/>
    <w:rsid w:val="00137026"/>
    <w:rsid w:val="00137484"/>
    <w:rsid w:val="00137CB4"/>
    <w:rsid w:val="00140762"/>
    <w:rsid w:val="001413D4"/>
    <w:rsid w:val="0014162F"/>
    <w:rsid w:val="00145E5C"/>
    <w:rsid w:val="00147792"/>
    <w:rsid w:val="00150BB0"/>
    <w:rsid w:val="00154F84"/>
    <w:rsid w:val="00155D93"/>
    <w:rsid w:val="00162CB5"/>
    <w:rsid w:val="00174FDA"/>
    <w:rsid w:val="00184E8D"/>
    <w:rsid w:val="00187EC1"/>
    <w:rsid w:val="00190920"/>
    <w:rsid w:val="00192AB6"/>
    <w:rsid w:val="001935D0"/>
    <w:rsid w:val="001956AB"/>
    <w:rsid w:val="001C2C97"/>
    <w:rsid w:val="001C494B"/>
    <w:rsid w:val="001C7C9C"/>
    <w:rsid w:val="001D265D"/>
    <w:rsid w:val="001E47D1"/>
    <w:rsid w:val="001E5E2A"/>
    <w:rsid w:val="001F4F7B"/>
    <w:rsid w:val="001F5FBE"/>
    <w:rsid w:val="001F608B"/>
    <w:rsid w:val="002017F7"/>
    <w:rsid w:val="00204370"/>
    <w:rsid w:val="0020595A"/>
    <w:rsid w:val="00211F51"/>
    <w:rsid w:val="00222FE3"/>
    <w:rsid w:val="00224236"/>
    <w:rsid w:val="00225367"/>
    <w:rsid w:val="002277BC"/>
    <w:rsid w:val="00232ABD"/>
    <w:rsid w:val="00233C92"/>
    <w:rsid w:val="00243DFF"/>
    <w:rsid w:val="00244812"/>
    <w:rsid w:val="0024498D"/>
    <w:rsid w:val="00254B40"/>
    <w:rsid w:val="00256EA4"/>
    <w:rsid w:val="00267FD1"/>
    <w:rsid w:val="00272CE3"/>
    <w:rsid w:val="00273A46"/>
    <w:rsid w:val="00274AFF"/>
    <w:rsid w:val="00277B04"/>
    <w:rsid w:val="00280766"/>
    <w:rsid w:val="0028487A"/>
    <w:rsid w:val="002918BD"/>
    <w:rsid w:val="00293204"/>
    <w:rsid w:val="0029340C"/>
    <w:rsid w:val="002A5115"/>
    <w:rsid w:val="002A73E9"/>
    <w:rsid w:val="002C04E9"/>
    <w:rsid w:val="002C1525"/>
    <w:rsid w:val="002C79CF"/>
    <w:rsid w:val="002D409A"/>
    <w:rsid w:val="002D6FE6"/>
    <w:rsid w:val="00302038"/>
    <w:rsid w:val="003057A4"/>
    <w:rsid w:val="00306A3B"/>
    <w:rsid w:val="00316B82"/>
    <w:rsid w:val="00322963"/>
    <w:rsid w:val="00322E42"/>
    <w:rsid w:val="00325870"/>
    <w:rsid w:val="003262A2"/>
    <w:rsid w:val="00327D1B"/>
    <w:rsid w:val="00333BBA"/>
    <w:rsid w:val="00335807"/>
    <w:rsid w:val="00340F41"/>
    <w:rsid w:val="00342EE0"/>
    <w:rsid w:val="003450E9"/>
    <w:rsid w:val="00346C1C"/>
    <w:rsid w:val="00347860"/>
    <w:rsid w:val="00364C42"/>
    <w:rsid w:val="00366F5C"/>
    <w:rsid w:val="00375DE3"/>
    <w:rsid w:val="0037792F"/>
    <w:rsid w:val="00377CD3"/>
    <w:rsid w:val="003823D3"/>
    <w:rsid w:val="00386814"/>
    <w:rsid w:val="003908B9"/>
    <w:rsid w:val="003917DD"/>
    <w:rsid w:val="003A074F"/>
    <w:rsid w:val="003B2D6D"/>
    <w:rsid w:val="003B6F87"/>
    <w:rsid w:val="003C09BA"/>
    <w:rsid w:val="003C182A"/>
    <w:rsid w:val="003C6845"/>
    <w:rsid w:val="003D1F2D"/>
    <w:rsid w:val="003F13D7"/>
    <w:rsid w:val="003F21B0"/>
    <w:rsid w:val="004016CF"/>
    <w:rsid w:val="0040432C"/>
    <w:rsid w:val="004116FD"/>
    <w:rsid w:val="00414C31"/>
    <w:rsid w:val="00430102"/>
    <w:rsid w:val="004355DA"/>
    <w:rsid w:val="00436FB6"/>
    <w:rsid w:val="00440B50"/>
    <w:rsid w:val="004425A3"/>
    <w:rsid w:val="00442C84"/>
    <w:rsid w:val="00446B6A"/>
    <w:rsid w:val="00454C06"/>
    <w:rsid w:val="0045632B"/>
    <w:rsid w:val="004577CD"/>
    <w:rsid w:val="00472A8C"/>
    <w:rsid w:val="00474CA1"/>
    <w:rsid w:val="00476AA7"/>
    <w:rsid w:val="004A006B"/>
    <w:rsid w:val="004A13B9"/>
    <w:rsid w:val="004B6EC5"/>
    <w:rsid w:val="004C0F0B"/>
    <w:rsid w:val="004C37CD"/>
    <w:rsid w:val="004C6F39"/>
    <w:rsid w:val="004D1C3D"/>
    <w:rsid w:val="004D260C"/>
    <w:rsid w:val="004D5D0B"/>
    <w:rsid w:val="004E13D1"/>
    <w:rsid w:val="004E56E4"/>
    <w:rsid w:val="004F02A1"/>
    <w:rsid w:val="005040D5"/>
    <w:rsid w:val="00506330"/>
    <w:rsid w:val="00512304"/>
    <w:rsid w:val="0051231F"/>
    <w:rsid w:val="005126AF"/>
    <w:rsid w:val="0051569E"/>
    <w:rsid w:val="00535D65"/>
    <w:rsid w:val="00537E71"/>
    <w:rsid w:val="0054780A"/>
    <w:rsid w:val="00551BA5"/>
    <w:rsid w:val="00554724"/>
    <w:rsid w:val="0055505C"/>
    <w:rsid w:val="00557C52"/>
    <w:rsid w:val="00561D40"/>
    <w:rsid w:val="00562FB1"/>
    <w:rsid w:val="00564D7B"/>
    <w:rsid w:val="0056574C"/>
    <w:rsid w:val="00566695"/>
    <w:rsid w:val="00581A3B"/>
    <w:rsid w:val="0058589C"/>
    <w:rsid w:val="005862B5"/>
    <w:rsid w:val="00592135"/>
    <w:rsid w:val="005948D2"/>
    <w:rsid w:val="00595959"/>
    <w:rsid w:val="005A2CA4"/>
    <w:rsid w:val="005A7425"/>
    <w:rsid w:val="005B09A1"/>
    <w:rsid w:val="005B2B9F"/>
    <w:rsid w:val="005B4893"/>
    <w:rsid w:val="005B54BC"/>
    <w:rsid w:val="005B64A5"/>
    <w:rsid w:val="005B7EF2"/>
    <w:rsid w:val="005C725D"/>
    <w:rsid w:val="005C779C"/>
    <w:rsid w:val="005D16AF"/>
    <w:rsid w:val="005D3C4F"/>
    <w:rsid w:val="005D432F"/>
    <w:rsid w:val="005E04CE"/>
    <w:rsid w:val="005F33F9"/>
    <w:rsid w:val="005F77CA"/>
    <w:rsid w:val="00600424"/>
    <w:rsid w:val="00606556"/>
    <w:rsid w:val="00607D71"/>
    <w:rsid w:val="00613B24"/>
    <w:rsid w:val="00621030"/>
    <w:rsid w:val="006238E0"/>
    <w:rsid w:val="00634288"/>
    <w:rsid w:val="0063603B"/>
    <w:rsid w:val="00640B3E"/>
    <w:rsid w:val="006456F0"/>
    <w:rsid w:val="00650EBA"/>
    <w:rsid w:val="00654EA3"/>
    <w:rsid w:val="00661897"/>
    <w:rsid w:val="00666C7C"/>
    <w:rsid w:val="00682C34"/>
    <w:rsid w:val="006872EA"/>
    <w:rsid w:val="00687BAE"/>
    <w:rsid w:val="00691185"/>
    <w:rsid w:val="0069134C"/>
    <w:rsid w:val="006928FE"/>
    <w:rsid w:val="00695FC6"/>
    <w:rsid w:val="006A2B08"/>
    <w:rsid w:val="006C2F7D"/>
    <w:rsid w:val="006C393E"/>
    <w:rsid w:val="006C786D"/>
    <w:rsid w:val="006D4CE6"/>
    <w:rsid w:val="006D6510"/>
    <w:rsid w:val="006E03A1"/>
    <w:rsid w:val="006E36E7"/>
    <w:rsid w:val="006E41D2"/>
    <w:rsid w:val="006E6E5D"/>
    <w:rsid w:val="006F54D4"/>
    <w:rsid w:val="00705D56"/>
    <w:rsid w:val="007107C8"/>
    <w:rsid w:val="00723296"/>
    <w:rsid w:val="0072347A"/>
    <w:rsid w:val="00723CB5"/>
    <w:rsid w:val="00733CE4"/>
    <w:rsid w:val="007517E2"/>
    <w:rsid w:val="00751E32"/>
    <w:rsid w:val="00755407"/>
    <w:rsid w:val="00761C15"/>
    <w:rsid w:val="00762E81"/>
    <w:rsid w:val="007739C3"/>
    <w:rsid w:val="00780244"/>
    <w:rsid w:val="00781DFD"/>
    <w:rsid w:val="00790C3A"/>
    <w:rsid w:val="00793086"/>
    <w:rsid w:val="00796575"/>
    <w:rsid w:val="00797483"/>
    <w:rsid w:val="007A028A"/>
    <w:rsid w:val="007A36BE"/>
    <w:rsid w:val="007B369F"/>
    <w:rsid w:val="007C5624"/>
    <w:rsid w:val="007D1286"/>
    <w:rsid w:val="007D1651"/>
    <w:rsid w:val="007E12F6"/>
    <w:rsid w:val="007E4CB5"/>
    <w:rsid w:val="007E6619"/>
    <w:rsid w:val="007F1B69"/>
    <w:rsid w:val="007F2115"/>
    <w:rsid w:val="007F42B0"/>
    <w:rsid w:val="007F4CBA"/>
    <w:rsid w:val="007F6BA8"/>
    <w:rsid w:val="00804A14"/>
    <w:rsid w:val="008068A2"/>
    <w:rsid w:val="0081325B"/>
    <w:rsid w:val="00817950"/>
    <w:rsid w:val="00817DF0"/>
    <w:rsid w:val="0082386E"/>
    <w:rsid w:val="00823C7E"/>
    <w:rsid w:val="008345A9"/>
    <w:rsid w:val="008363B5"/>
    <w:rsid w:val="00836BBD"/>
    <w:rsid w:val="00841D43"/>
    <w:rsid w:val="00843C58"/>
    <w:rsid w:val="00844170"/>
    <w:rsid w:val="00852F55"/>
    <w:rsid w:val="00862016"/>
    <w:rsid w:val="008711EF"/>
    <w:rsid w:val="00871B6F"/>
    <w:rsid w:val="00872014"/>
    <w:rsid w:val="00872792"/>
    <w:rsid w:val="008738D8"/>
    <w:rsid w:val="008760F6"/>
    <w:rsid w:val="0088599C"/>
    <w:rsid w:val="00886205"/>
    <w:rsid w:val="00897426"/>
    <w:rsid w:val="008A1614"/>
    <w:rsid w:val="008A1F6E"/>
    <w:rsid w:val="008A558D"/>
    <w:rsid w:val="008B2916"/>
    <w:rsid w:val="008C2B83"/>
    <w:rsid w:val="008D1A7E"/>
    <w:rsid w:val="008E216F"/>
    <w:rsid w:val="008E25DC"/>
    <w:rsid w:val="008E31C0"/>
    <w:rsid w:val="008E3E8E"/>
    <w:rsid w:val="00904618"/>
    <w:rsid w:val="0091057A"/>
    <w:rsid w:val="00915B4A"/>
    <w:rsid w:val="00934722"/>
    <w:rsid w:val="009352ED"/>
    <w:rsid w:val="0094580E"/>
    <w:rsid w:val="00945CF6"/>
    <w:rsid w:val="00946E3F"/>
    <w:rsid w:val="00951A14"/>
    <w:rsid w:val="009536E6"/>
    <w:rsid w:val="00954D09"/>
    <w:rsid w:val="009633AF"/>
    <w:rsid w:val="009657AB"/>
    <w:rsid w:val="00971972"/>
    <w:rsid w:val="0097719B"/>
    <w:rsid w:val="00983583"/>
    <w:rsid w:val="009912CB"/>
    <w:rsid w:val="0099425D"/>
    <w:rsid w:val="00995C0B"/>
    <w:rsid w:val="00997D14"/>
    <w:rsid w:val="009A27D3"/>
    <w:rsid w:val="009A3F23"/>
    <w:rsid w:val="009B228C"/>
    <w:rsid w:val="009C70D5"/>
    <w:rsid w:val="009D2EFD"/>
    <w:rsid w:val="009D6D94"/>
    <w:rsid w:val="009E36CD"/>
    <w:rsid w:val="009E38AC"/>
    <w:rsid w:val="009E5046"/>
    <w:rsid w:val="009F05F1"/>
    <w:rsid w:val="009F71F1"/>
    <w:rsid w:val="00A01F22"/>
    <w:rsid w:val="00A06141"/>
    <w:rsid w:val="00A10D1D"/>
    <w:rsid w:val="00A1101F"/>
    <w:rsid w:val="00A16613"/>
    <w:rsid w:val="00A200D6"/>
    <w:rsid w:val="00A22405"/>
    <w:rsid w:val="00A26525"/>
    <w:rsid w:val="00A33668"/>
    <w:rsid w:val="00A43598"/>
    <w:rsid w:val="00A54E0D"/>
    <w:rsid w:val="00A54E79"/>
    <w:rsid w:val="00A56827"/>
    <w:rsid w:val="00A62F60"/>
    <w:rsid w:val="00A65974"/>
    <w:rsid w:val="00A71EBD"/>
    <w:rsid w:val="00A7435E"/>
    <w:rsid w:val="00A75468"/>
    <w:rsid w:val="00A75938"/>
    <w:rsid w:val="00A822A0"/>
    <w:rsid w:val="00A91293"/>
    <w:rsid w:val="00A940B2"/>
    <w:rsid w:val="00A951B4"/>
    <w:rsid w:val="00A96525"/>
    <w:rsid w:val="00AB0D2E"/>
    <w:rsid w:val="00AB2C66"/>
    <w:rsid w:val="00AB303D"/>
    <w:rsid w:val="00AB54BE"/>
    <w:rsid w:val="00AC77AD"/>
    <w:rsid w:val="00AD085A"/>
    <w:rsid w:val="00AE238F"/>
    <w:rsid w:val="00AE38F3"/>
    <w:rsid w:val="00AE79E6"/>
    <w:rsid w:val="00AF2155"/>
    <w:rsid w:val="00AF5219"/>
    <w:rsid w:val="00AF64EB"/>
    <w:rsid w:val="00AF66DD"/>
    <w:rsid w:val="00B240D4"/>
    <w:rsid w:val="00B31654"/>
    <w:rsid w:val="00B33A0D"/>
    <w:rsid w:val="00B34D6A"/>
    <w:rsid w:val="00B41234"/>
    <w:rsid w:val="00B41EFD"/>
    <w:rsid w:val="00B45845"/>
    <w:rsid w:val="00B4776E"/>
    <w:rsid w:val="00B4799D"/>
    <w:rsid w:val="00B53B36"/>
    <w:rsid w:val="00B60319"/>
    <w:rsid w:val="00B61DD1"/>
    <w:rsid w:val="00B67128"/>
    <w:rsid w:val="00B70E05"/>
    <w:rsid w:val="00B81B72"/>
    <w:rsid w:val="00B855E2"/>
    <w:rsid w:val="00B85869"/>
    <w:rsid w:val="00B865F9"/>
    <w:rsid w:val="00B92489"/>
    <w:rsid w:val="00BA5C21"/>
    <w:rsid w:val="00BB0873"/>
    <w:rsid w:val="00BB0C61"/>
    <w:rsid w:val="00BB1049"/>
    <w:rsid w:val="00BC0C0A"/>
    <w:rsid w:val="00BD0AB6"/>
    <w:rsid w:val="00BD1D43"/>
    <w:rsid w:val="00BD5233"/>
    <w:rsid w:val="00BD5531"/>
    <w:rsid w:val="00BD6DF3"/>
    <w:rsid w:val="00BE71F0"/>
    <w:rsid w:val="00BF188B"/>
    <w:rsid w:val="00C015C5"/>
    <w:rsid w:val="00C11FDD"/>
    <w:rsid w:val="00C124D8"/>
    <w:rsid w:val="00C12C32"/>
    <w:rsid w:val="00C258C0"/>
    <w:rsid w:val="00C3180A"/>
    <w:rsid w:val="00C355CE"/>
    <w:rsid w:val="00C42F87"/>
    <w:rsid w:val="00C44098"/>
    <w:rsid w:val="00C472A9"/>
    <w:rsid w:val="00C60B90"/>
    <w:rsid w:val="00C62EC1"/>
    <w:rsid w:val="00C64399"/>
    <w:rsid w:val="00C67335"/>
    <w:rsid w:val="00C724CE"/>
    <w:rsid w:val="00C74ED8"/>
    <w:rsid w:val="00C821CF"/>
    <w:rsid w:val="00C90767"/>
    <w:rsid w:val="00C97ED5"/>
    <w:rsid w:val="00CA646C"/>
    <w:rsid w:val="00CB1694"/>
    <w:rsid w:val="00CD6430"/>
    <w:rsid w:val="00CE01E7"/>
    <w:rsid w:val="00CE02B3"/>
    <w:rsid w:val="00CE536B"/>
    <w:rsid w:val="00CE646D"/>
    <w:rsid w:val="00CE7855"/>
    <w:rsid w:val="00CF3B6C"/>
    <w:rsid w:val="00CF412F"/>
    <w:rsid w:val="00D017A7"/>
    <w:rsid w:val="00D02014"/>
    <w:rsid w:val="00D077D6"/>
    <w:rsid w:val="00D107F4"/>
    <w:rsid w:val="00D2622F"/>
    <w:rsid w:val="00D309EE"/>
    <w:rsid w:val="00D32E0C"/>
    <w:rsid w:val="00D35C5F"/>
    <w:rsid w:val="00D43876"/>
    <w:rsid w:val="00D43B7F"/>
    <w:rsid w:val="00D50F9F"/>
    <w:rsid w:val="00D5191F"/>
    <w:rsid w:val="00D549DC"/>
    <w:rsid w:val="00D612E0"/>
    <w:rsid w:val="00D62FBB"/>
    <w:rsid w:val="00D63EE9"/>
    <w:rsid w:val="00D730A0"/>
    <w:rsid w:val="00D755DA"/>
    <w:rsid w:val="00D82600"/>
    <w:rsid w:val="00D8316D"/>
    <w:rsid w:val="00D84863"/>
    <w:rsid w:val="00D85934"/>
    <w:rsid w:val="00DB3C23"/>
    <w:rsid w:val="00DC21DB"/>
    <w:rsid w:val="00DC3C3B"/>
    <w:rsid w:val="00DC45CD"/>
    <w:rsid w:val="00DD7876"/>
    <w:rsid w:val="00DE3517"/>
    <w:rsid w:val="00DF0D5C"/>
    <w:rsid w:val="00DF3B99"/>
    <w:rsid w:val="00E019E6"/>
    <w:rsid w:val="00E05A6D"/>
    <w:rsid w:val="00E0777C"/>
    <w:rsid w:val="00E17220"/>
    <w:rsid w:val="00E213AA"/>
    <w:rsid w:val="00E22881"/>
    <w:rsid w:val="00E24C6A"/>
    <w:rsid w:val="00E27C6C"/>
    <w:rsid w:val="00E30C29"/>
    <w:rsid w:val="00E322B4"/>
    <w:rsid w:val="00E36B62"/>
    <w:rsid w:val="00E405F0"/>
    <w:rsid w:val="00E46D9A"/>
    <w:rsid w:val="00E46F1C"/>
    <w:rsid w:val="00E5300A"/>
    <w:rsid w:val="00E530BA"/>
    <w:rsid w:val="00E53D41"/>
    <w:rsid w:val="00E7073D"/>
    <w:rsid w:val="00E74F6B"/>
    <w:rsid w:val="00E77EE2"/>
    <w:rsid w:val="00E82069"/>
    <w:rsid w:val="00E87962"/>
    <w:rsid w:val="00E9510A"/>
    <w:rsid w:val="00EA2391"/>
    <w:rsid w:val="00EA4039"/>
    <w:rsid w:val="00EC3533"/>
    <w:rsid w:val="00EE53B3"/>
    <w:rsid w:val="00EE602F"/>
    <w:rsid w:val="00EF398D"/>
    <w:rsid w:val="00EF7AB2"/>
    <w:rsid w:val="00F016BD"/>
    <w:rsid w:val="00F04569"/>
    <w:rsid w:val="00F063C2"/>
    <w:rsid w:val="00F11212"/>
    <w:rsid w:val="00F17313"/>
    <w:rsid w:val="00F20ED6"/>
    <w:rsid w:val="00F24BE5"/>
    <w:rsid w:val="00F25CBE"/>
    <w:rsid w:val="00F264A1"/>
    <w:rsid w:val="00F26E2A"/>
    <w:rsid w:val="00F416AE"/>
    <w:rsid w:val="00F47798"/>
    <w:rsid w:val="00F50DE0"/>
    <w:rsid w:val="00F518E9"/>
    <w:rsid w:val="00F51C39"/>
    <w:rsid w:val="00F52A1E"/>
    <w:rsid w:val="00F602E1"/>
    <w:rsid w:val="00F64F34"/>
    <w:rsid w:val="00F6799C"/>
    <w:rsid w:val="00F7465E"/>
    <w:rsid w:val="00F82DF7"/>
    <w:rsid w:val="00F87846"/>
    <w:rsid w:val="00F95FFB"/>
    <w:rsid w:val="00F961E7"/>
    <w:rsid w:val="00FA3F7D"/>
    <w:rsid w:val="00FB30FA"/>
    <w:rsid w:val="00FB4459"/>
    <w:rsid w:val="00FB595D"/>
    <w:rsid w:val="00FC5EEF"/>
    <w:rsid w:val="00FE1695"/>
    <w:rsid w:val="00FF2799"/>
    <w:rsid w:val="00FF2F5D"/>
    <w:rsid w:val="00FF450D"/>
  </w:rsids>
  <m:mathPr>
    <m:mathFont m:val="Cambria Math"/>
    <m:brkBin m:val="before"/>
    <m:brkBinSub m:val="--"/>
    <m:smallFrac m:val="off"/>
    <m:dispDef/>
    <m:lMargin m:val="0"/>
    <m:rMargin m:val="0"/>
    <m:defJc m:val="centerGroup"/>
    <m:wrapIndent m:val="1440"/>
    <m:intLim m:val="subSup"/>
    <m:naryLim m:val="undOvr"/>
  </m:mathPr>
  <w:uiCompat97To2003/>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eastAsia="en-US"/>
    </w:rPr>
  </w:style>
  <w:style w:type="paragraph" w:styleId="Heading1">
    <w:name w:val="heading 1"/>
    <w:basedOn w:val="Normal"/>
    <w:next w:val="Normal"/>
    <w:link w:val="Heading1Char"/>
    <w:uiPriority w:val="99"/>
    <w:qFormat/>
    <w:rsid w:val="006A2B08"/>
    <w:pPr>
      <w:keepNext/>
      <w:keepLines/>
      <w:spacing w:before="120" w:after="60"/>
      <w:outlineLvl w:val="0"/>
    </w:pPr>
    <w:rPr>
      <w:rFonts w:eastAsia="Times New Roman"/>
      <w:b/>
      <w:color w:val="642D08"/>
      <w:sz w:val="40"/>
      <w:szCs w:val="32"/>
    </w:rPr>
  </w:style>
  <w:style w:type="paragraph" w:styleId="Heading3">
    <w:name w:val="heading 3"/>
    <w:basedOn w:val="Normal"/>
    <w:next w:val="Normal"/>
    <w:link w:val="Heading3Char"/>
    <w:uiPriority w:val="99"/>
    <w:qFormat/>
    <w:rsid w:val="006A2B08"/>
    <w:pPr>
      <w:keepNext/>
      <w:keepLines/>
      <w:spacing w:before="120" w:after="60" w:line="240" w:lineRule="auto"/>
      <w:outlineLvl w:val="2"/>
    </w:pPr>
    <w:rPr>
      <w:rFonts w:eastAsia="Times New Roman"/>
      <w:b/>
      <w:color w:val="8F400B"/>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A2B08"/>
    <w:rPr>
      <w:rFonts w:eastAsia="Times New Roman" w:cs="Times New Roman"/>
      <w:b/>
      <w:color w:val="642D08"/>
      <w:sz w:val="32"/>
      <w:szCs w:val="32"/>
      <w:lang w:val="bg-BG"/>
    </w:rPr>
  </w:style>
  <w:style w:type="character" w:customStyle="1" w:styleId="Heading3Char">
    <w:name w:val="Heading 3 Char"/>
    <w:basedOn w:val="DefaultParagraphFont"/>
    <w:link w:val="Heading3"/>
    <w:uiPriority w:val="99"/>
    <w:locked/>
    <w:rsid w:val="006A2B08"/>
    <w:rPr>
      <w:rFonts w:eastAsia="Times New Roman" w:cs="Times New Roman"/>
      <w:b/>
      <w:color w:val="8F400B"/>
      <w:sz w:val="32"/>
      <w:szCs w:val="32"/>
      <w:lang w:val="bg-BG"/>
    </w:rPr>
  </w:style>
  <w:style w:type="paragraph" w:styleId="Header">
    <w:name w:val="header"/>
    <w:basedOn w:val="Normal"/>
    <w:link w:val="HeaderChar"/>
    <w:uiPriority w:val="99"/>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6A2B08"/>
    <w:rPr>
      <w:rFonts w:cs="Times New Roman"/>
      <w:lang w:val="bg-BG"/>
    </w:rPr>
  </w:style>
  <w:style w:type="paragraph" w:styleId="Footer">
    <w:name w:val="footer"/>
    <w:basedOn w:val="Normal"/>
    <w:link w:val="FooterChar"/>
    <w:uiPriority w:val="99"/>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6A2B08"/>
    <w:rPr>
      <w:rFonts w:cs="Times New Roman"/>
      <w:lang w:val="bg-BG"/>
    </w:rPr>
  </w:style>
  <w:style w:type="character" w:styleId="Hyperlink">
    <w:name w:val="Hyperlink"/>
    <w:basedOn w:val="DefaultParagraphFont"/>
    <w:uiPriority w:val="99"/>
    <w:rsid w:val="006A2B08"/>
    <w:rPr>
      <w:rFonts w:cs="Times New Roman"/>
      <w:color w:val="0563C1"/>
      <w:u w:val="single"/>
    </w:rPr>
  </w:style>
  <w:style w:type="character" w:styleId="Strong">
    <w:name w:val="Strong"/>
    <w:basedOn w:val="DefaultParagraphFont"/>
    <w:uiPriority w:val="99"/>
    <w:qFormat/>
    <w:rsid w:val="006A2B08"/>
    <w:rPr>
      <w:rFonts w:cs="Times New Roman"/>
      <w:b/>
      <w:bCs/>
    </w:rPr>
  </w:style>
  <w:style w:type="paragraph" w:styleId="ListParagraph">
    <w:name w:val="List Paragraph"/>
    <w:basedOn w:val="Normal"/>
    <w:uiPriority w:val="99"/>
    <w:qFormat/>
    <w:rsid w:val="006A2B08"/>
    <w:pPr>
      <w:ind w:left="720"/>
      <w:contextualSpacing/>
    </w:pPr>
  </w:style>
  <w:style w:type="paragraph" w:styleId="BalloonText">
    <w:name w:val="Balloon Text"/>
    <w:basedOn w:val="Normal"/>
    <w:link w:val="BalloonTextChar"/>
    <w:uiPriority w:val="99"/>
    <w:semiHidden/>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43B7F"/>
    <w:rPr>
      <w:rFonts w:ascii="Tahoma" w:hAnsi="Tahoma" w:cs="Tahoma"/>
      <w:sz w:val="16"/>
      <w:szCs w:val="16"/>
      <w:lang w:val="bg-BG"/>
    </w:rPr>
  </w:style>
  <w:style w:type="table" w:styleId="TableGrid">
    <w:name w:val="Table Grid"/>
    <w:basedOn w:val="TableNormal"/>
    <w:uiPriority w:val="99"/>
    <w:rsid w:val="0091057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505909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plus.google.com/+SoftuniBg/" TargetMode="External"/><Relationship Id="rId18" Type="http://schemas.openxmlformats.org/officeDocument/2006/relationships/image" Target="media/image8.png"/><Relationship Id="rId3" Type="http://schemas.openxmlformats.org/officeDocument/2006/relationships/hyperlink" Target="http://softuni.bg/"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5.png"/><Relationship Id="rId17" Type="http://schemas.openxmlformats.org/officeDocument/2006/relationships/hyperlink" Target="http://slideshare.net/softwareuniversity" TargetMode="External"/><Relationship Id="rId2" Type="http://schemas.openxmlformats.org/officeDocument/2006/relationships/hyperlink" Target="http://creativecommons.org/licenses/by-nc-sa/4.0/"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image" Target="media/image2.png"/><Relationship Id="rId11" Type="http://schemas.openxmlformats.org/officeDocument/2006/relationships/hyperlink" Target="http://youtube.com/SoftwareUniversity" TargetMode="External"/><Relationship Id="rId24" Type="http://schemas.openxmlformats.org/officeDocument/2006/relationships/image" Target="media/image11.jpeg"/><Relationship Id="rId5" Type="http://schemas.openxmlformats.org/officeDocument/2006/relationships/hyperlink" Target="http://softuni.org/" TargetMode="External"/><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4.png"/><Relationship Id="rId19" Type="http://schemas.openxmlformats.org/officeDocument/2006/relationships/hyperlink" Target="http://github.com/softuni" TargetMode="External"/><Relationship Id="rId4" Type="http://schemas.openxmlformats.org/officeDocument/2006/relationships/image" Target="media/image1.png"/><Relationship Id="rId9" Type="http://schemas.openxmlformats.org/officeDocument/2006/relationships/hyperlink" Target="http://twitter.com/softunibg"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Pages>
  <Words>517</Words>
  <Characters>2949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2 – Royal NonStop</dc:title>
  <dc:subject/>
  <dc:creator/>
  <cp:keywords/>
  <dc:description/>
  <cp:lastModifiedBy>User</cp:lastModifiedBy>
  <cp:revision>2</cp:revision>
  <dcterms:created xsi:type="dcterms:W3CDTF">2016-05-08T13:42:00Z</dcterms:created>
  <dcterms:modified xsi:type="dcterms:W3CDTF">2016-05-08T13:42:00Z</dcterms:modified>
</cp:coreProperties>
</file>