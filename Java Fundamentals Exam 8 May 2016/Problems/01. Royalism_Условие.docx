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180" w:rsidRDefault="007D2180" w:rsidP="00F961E7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>
        <w:rPr>
          <w:lang w:val="en-US"/>
        </w:rPr>
        <w:t>1 – Royalism</w:t>
      </w:r>
    </w:p>
    <w:p w:rsidR="007D2180" w:rsidRPr="009A3345" w:rsidRDefault="007D2180" w:rsidP="009A3345">
      <w:pPr>
        <w:rPr>
          <w:lang w:val="en-US"/>
        </w:rPr>
      </w:pPr>
      <w:r>
        <w:rPr>
          <w:lang w:val="en-US"/>
        </w:rPr>
        <w:t>It is the era of the religions, and one of them stands above all others – The Royalism. The individuals from this religion worship an almighty being called Royal. You will receive the names of random people, and you must find those who are royalists.</w:t>
      </w:r>
    </w:p>
    <w:p w:rsidR="007D2180" w:rsidRPr="00CB2336" w:rsidRDefault="007D2180" w:rsidP="00140762">
      <w:pPr>
        <w:rPr>
          <w:lang w:val="en-US"/>
        </w:rPr>
      </w:pPr>
      <w:r>
        <w:rPr>
          <w:lang w:val="en-US"/>
        </w:rPr>
        <w:t xml:space="preserve">You are given a sequence of strings containing random ASCII characters, separated by a space. You must then </w:t>
      </w:r>
      <w:r w:rsidRPr="00F14A6E">
        <w:rPr>
          <w:b/>
          <w:lang w:val="en-US"/>
        </w:rPr>
        <w:t>sum</w:t>
      </w:r>
      <w:r>
        <w:rPr>
          <w:lang w:val="en-US"/>
        </w:rPr>
        <w:t xml:space="preserve"> the ASCII code values of all the characters, for every string. If while summing, </w:t>
      </w:r>
      <w:r w:rsidRPr="00F14A6E">
        <w:rPr>
          <w:b/>
          <w:lang w:val="en-US"/>
        </w:rPr>
        <w:t>one by one</w:t>
      </w:r>
      <w:r>
        <w:rPr>
          <w:lang w:val="en-US"/>
        </w:rPr>
        <w:t xml:space="preserve">, every character’s ASCII code, the value </w:t>
      </w:r>
      <w:r>
        <w:rPr>
          <w:b/>
          <w:lang w:val="en-US"/>
        </w:rPr>
        <w:t xml:space="preserve">exceeds 26, </w:t>
      </w:r>
      <w:r>
        <w:rPr>
          <w:lang w:val="en-US"/>
        </w:rPr>
        <w:t xml:space="preserve">you should subtract from it </w:t>
      </w:r>
      <w:r>
        <w:rPr>
          <w:b/>
          <w:lang w:val="en-US"/>
        </w:rPr>
        <w:t>26</w:t>
      </w:r>
      <w:r>
        <w:rPr>
          <w:lang w:val="en-US"/>
        </w:rPr>
        <w:t xml:space="preserve">, and do that until it becomes </w:t>
      </w:r>
      <w:r w:rsidRPr="00CB2336">
        <w:rPr>
          <w:b/>
          <w:lang w:val="en-US"/>
        </w:rPr>
        <w:t>less or equal</w:t>
      </w:r>
      <w:r>
        <w:rPr>
          <w:lang w:val="en-US"/>
        </w:rPr>
        <w:t xml:space="preserve"> to 26. When you finish summing all characters’ codes, if the sum is equal to the position of the letter ‘R’ in the English alphabet, it means that the current person is a </w:t>
      </w:r>
      <w:r w:rsidRPr="00CB2336">
        <w:rPr>
          <w:b/>
          <w:lang w:val="en-US"/>
        </w:rPr>
        <w:t>royalist</w:t>
      </w:r>
      <w:r>
        <w:rPr>
          <w:lang w:val="en-US"/>
        </w:rPr>
        <w:t>.</w:t>
      </w:r>
    </w:p>
    <w:p w:rsidR="007D2180" w:rsidRPr="00B81AD1" w:rsidRDefault="007D2180" w:rsidP="00140762">
      <w:pPr>
        <w:rPr>
          <w:lang w:val="en-US"/>
        </w:rPr>
      </w:pPr>
      <w:r>
        <w:rPr>
          <w:lang w:val="en-US"/>
        </w:rPr>
        <w:t xml:space="preserve">When you find the ASCII sum of </w:t>
      </w:r>
      <w:r w:rsidRPr="00163B57">
        <w:rPr>
          <w:b/>
          <w:lang w:val="en-US"/>
        </w:rPr>
        <w:t>all</w:t>
      </w:r>
      <w:r>
        <w:rPr>
          <w:lang w:val="en-US"/>
        </w:rPr>
        <w:t xml:space="preserve"> strings, if there are any royalists, you must check if the royalists are </w:t>
      </w:r>
      <w:r w:rsidRPr="0022384E">
        <w:rPr>
          <w:b/>
          <w:lang w:val="en-US"/>
        </w:rPr>
        <w:t>more or equal</w:t>
      </w:r>
      <w:r>
        <w:rPr>
          <w:lang w:val="en-US"/>
        </w:rPr>
        <w:t xml:space="preserve">, as count, to the non-royalists. If they are, you must print their count, then their names (strings), each on a new line, and on the final line – “All hail Royal!”. If the royalists are less than the non-royalists, you must print the names of </w:t>
      </w:r>
      <w:r>
        <w:rPr>
          <w:b/>
          <w:lang w:val="en-US"/>
        </w:rPr>
        <w:t>all non-royalists</w:t>
      </w:r>
      <w:r>
        <w:rPr>
          <w:lang w:val="en-US"/>
        </w:rPr>
        <w:t>, each on a new line, and on the final line – “Royalism, Declined!”.</w:t>
      </w:r>
    </w:p>
    <w:p w:rsidR="007D2180" w:rsidRDefault="007D2180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7D2180" w:rsidRPr="00B14252" w:rsidRDefault="007D2180" w:rsidP="00B14252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input comes in format - a single line of strings with random ASCII characters, each string - separated by a space.</w:t>
      </w:r>
    </w:p>
    <w:p w:rsidR="007D2180" w:rsidRDefault="007D2180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7D2180" w:rsidRDefault="007D2180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 xml:space="preserve">If you find any royalists, and they are more or equal to the non-royalists, you should print their count, their </w:t>
      </w:r>
      <w:bookmarkStart w:id="0" w:name="_GoBack"/>
      <w:bookmarkEnd w:id="0"/>
      <w:r>
        <w:rPr>
          <w:lang w:val="en-US" w:eastAsia="ja-JP"/>
        </w:rPr>
        <w:t>corresponding strings, each on a new line, and after them, on the final line – “All hail Royal!”. See the examples for more info.</w:t>
      </w:r>
    </w:p>
    <w:p w:rsidR="007D2180" w:rsidRPr="004B4CCE" w:rsidRDefault="007D2180" w:rsidP="00AB66F8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 xml:space="preserve">If the royalists are less than the non-royalists you should print the non-royalists’ names, each on a new line, and after them - </w:t>
      </w:r>
      <w:r w:rsidRPr="004B4CCE">
        <w:rPr>
          <w:lang w:val="en-US" w:eastAsia="ja-JP"/>
        </w:rPr>
        <w:t>“Royalism, Declined!”.</w:t>
      </w:r>
    </w:p>
    <w:p w:rsidR="007D2180" w:rsidRDefault="007D2180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D2180" w:rsidRDefault="007D2180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strings can consist of any ASCII character </w:t>
      </w:r>
      <w:r>
        <w:rPr>
          <w:rFonts w:eastAsia="MS Mincho"/>
          <w:b/>
          <w:lang w:val="en-US" w:eastAsia="ja-JP"/>
        </w:rPr>
        <w:t xml:space="preserve">except </w:t>
      </w:r>
      <w:r w:rsidRPr="00B14252">
        <w:rPr>
          <w:rFonts w:eastAsia="MS Mincho"/>
          <w:lang w:val="en-US" w:eastAsia="ja-JP"/>
        </w:rPr>
        <w:t>whitespace</w:t>
      </w:r>
      <w:r>
        <w:rPr>
          <w:rFonts w:eastAsia="MS Mincho"/>
          <w:lang w:val="en-US" w:eastAsia="ja-JP"/>
        </w:rPr>
        <w:t>.</w:t>
      </w:r>
    </w:p>
    <w:p w:rsidR="007D2180" w:rsidRDefault="007D2180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Every string will consist of at least </w:t>
      </w:r>
      <w:r>
        <w:rPr>
          <w:rFonts w:eastAsia="MS Mincho"/>
          <w:b/>
          <w:lang w:val="en-US" w:eastAsia="ja-JP"/>
        </w:rPr>
        <w:t xml:space="preserve">1 </w:t>
      </w:r>
      <w:r>
        <w:rPr>
          <w:rFonts w:eastAsia="MS Mincho"/>
          <w:lang w:val="en-US" w:eastAsia="ja-JP"/>
        </w:rPr>
        <w:t>character.</w:t>
      </w:r>
    </w:p>
    <w:p w:rsidR="007D2180" w:rsidRPr="00AB2C66" w:rsidRDefault="007D2180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250ms/16MB.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4576"/>
        <w:gridCol w:w="4410"/>
      </w:tblGrid>
      <w:tr w:rsidR="007D2180" w:rsidRPr="00ED0F75" w:rsidTr="00537E71">
        <w:trPr>
          <w:trHeight w:val="22"/>
        </w:trPr>
        <w:tc>
          <w:tcPr>
            <w:tcW w:w="4576" w:type="dxa"/>
            <w:shd w:val="clear" w:color="auto" w:fill="D9D9D9"/>
          </w:tcPr>
          <w:p w:rsidR="007D2180" w:rsidRPr="00ED0F75" w:rsidRDefault="007D2180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ED0F75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/>
          </w:tcPr>
          <w:p w:rsidR="007D2180" w:rsidRPr="00ED0F75" w:rsidRDefault="007D2180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ED0F75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7D2180" w:rsidRPr="00ED0F75" w:rsidTr="00B4799D">
        <w:trPr>
          <w:trHeight w:val="626"/>
        </w:trPr>
        <w:tc>
          <w:tcPr>
            <w:tcW w:w="4576" w:type="dxa"/>
          </w:tcPr>
          <w:p w:rsidR="007D2180" w:rsidRPr="00ED0F75" w:rsidRDefault="007D2180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D0F7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 , a , ,</w:t>
            </w:r>
          </w:p>
        </w:tc>
        <w:tc>
          <w:tcPr>
            <w:tcW w:w="4410" w:type="dxa"/>
          </w:tcPr>
          <w:p w:rsidR="007D2180" w:rsidRPr="00ED0F75" w:rsidRDefault="007D2180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0F75">
              <w:rPr>
                <w:rFonts w:ascii="Courier New" w:hAnsi="Courier New" w:cs="Courier New"/>
                <w:color w:val="000000"/>
                <w:sz w:val="20"/>
                <w:szCs w:val="20"/>
              </w:rPr>
              <w:t>Royalists - 3</w:t>
            </w:r>
          </w:p>
          <w:p w:rsidR="007D2180" w:rsidRPr="00ED0F75" w:rsidRDefault="007D2180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0F7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7D2180" w:rsidRPr="00ED0F75" w:rsidRDefault="007D2180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0F7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7D2180" w:rsidRPr="00ED0F75" w:rsidRDefault="007D2180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0F7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7D2180" w:rsidRPr="00ED0F75" w:rsidRDefault="007D2180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0F75">
              <w:rPr>
                <w:rFonts w:ascii="Courier New" w:hAnsi="Courier New" w:cs="Courier New"/>
                <w:color w:val="000000"/>
                <w:sz w:val="20"/>
                <w:szCs w:val="20"/>
              </w:rPr>
              <w:t>All hail Royal!</w:t>
            </w:r>
          </w:p>
          <w:p w:rsidR="007D2180" w:rsidRPr="00ED0F75" w:rsidRDefault="007D2180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7D2180" w:rsidRDefault="007D2180" w:rsidP="00682C34">
      <w:pPr>
        <w:spacing w:after="0" w:line="100" w:lineRule="exact"/>
        <w:jc w:val="both"/>
        <w:rPr>
          <w:lang w:val="en-US" w:eastAsia="ja-JP"/>
        </w:rPr>
      </w:pPr>
    </w:p>
    <w:p w:rsidR="007D2180" w:rsidRDefault="007D2180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5798"/>
        <w:gridCol w:w="3188"/>
      </w:tblGrid>
      <w:tr w:rsidR="007D2180" w:rsidRPr="00ED0F75" w:rsidTr="006B396E">
        <w:trPr>
          <w:trHeight w:val="22"/>
        </w:trPr>
        <w:tc>
          <w:tcPr>
            <w:tcW w:w="5798" w:type="dxa"/>
            <w:shd w:val="clear" w:color="auto" w:fill="D9D9D9"/>
          </w:tcPr>
          <w:p w:rsidR="007D2180" w:rsidRPr="00ED0F75" w:rsidRDefault="007D2180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ED0F75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188" w:type="dxa"/>
            <w:shd w:val="clear" w:color="auto" w:fill="D9D9D9"/>
          </w:tcPr>
          <w:p w:rsidR="007D2180" w:rsidRPr="00ED0F75" w:rsidRDefault="007D2180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ED0F75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7D2180" w:rsidRPr="00ED0F75" w:rsidTr="006B396E">
        <w:trPr>
          <w:trHeight w:val="626"/>
        </w:trPr>
        <w:tc>
          <w:tcPr>
            <w:tcW w:w="5798" w:type="dxa"/>
          </w:tcPr>
          <w:p w:rsidR="007D2180" w:rsidRPr="00ED0F75" w:rsidRDefault="007D2180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ED0F7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Qp8;|f7,+X| R#x#Ul+"XFn msg'Vsg]]. f9z35o1(igG `</w:t>
            </w:r>
          </w:p>
        </w:tc>
        <w:tc>
          <w:tcPr>
            <w:tcW w:w="3188" w:type="dxa"/>
          </w:tcPr>
          <w:p w:rsidR="007D2180" w:rsidRPr="00ED0F75" w:rsidRDefault="007D2180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0F75">
              <w:rPr>
                <w:rFonts w:ascii="Courier New" w:hAnsi="Courier New" w:cs="Courier New"/>
                <w:color w:val="000000"/>
                <w:sz w:val="20"/>
                <w:szCs w:val="20"/>
              </w:rPr>
              <w:t>Qp8;|f7,+X|</w:t>
            </w:r>
          </w:p>
          <w:p w:rsidR="007D2180" w:rsidRPr="00ED0F75" w:rsidRDefault="007D2180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0F75">
              <w:rPr>
                <w:rFonts w:ascii="Courier New" w:hAnsi="Courier New" w:cs="Courier New"/>
                <w:color w:val="000000"/>
                <w:sz w:val="20"/>
                <w:szCs w:val="20"/>
              </w:rPr>
              <w:t>R#x#Ul+"XFn</w:t>
            </w:r>
          </w:p>
          <w:p w:rsidR="007D2180" w:rsidRPr="00ED0F75" w:rsidRDefault="007D2180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0F75">
              <w:rPr>
                <w:rFonts w:ascii="Courier New" w:hAnsi="Courier New" w:cs="Courier New"/>
                <w:color w:val="000000"/>
                <w:sz w:val="20"/>
                <w:szCs w:val="20"/>
              </w:rPr>
              <w:t>f9z35o1(igG</w:t>
            </w:r>
          </w:p>
          <w:p w:rsidR="007D2180" w:rsidRPr="00ED0F75" w:rsidRDefault="007D2180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D0F75">
              <w:rPr>
                <w:rFonts w:ascii="Courier New" w:hAnsi="Courier New" w:cs="Courier New"/>
                <w:color w:val="000000"/>
                <w:sz w:val="20"/>
                <w:szCs w:val="20"/>
              </w:rPr>
              <w:t>Royalism, Declined!</w:t>
            </w:r>
          </w:p>
          <w:p w:rsidR="007D2180" w:rsidRPr="00ED0F75" w:rsidRDefault="007D2180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7D2180" w:rsidRDefault="007D2180" w:rsidP="00682C34">
      <w:pPr>
        <w:spacing w:after="0" w:line="100" w:lineRule="exact"/>
        <w:jc w:val="both"/>
        <w:rPr>
          <w:lang w:val="en-US" w:eastAsia="ja-JP"/>
        </w:rPr>
      </w:pPr>
    </w:p>
    <w:p w:rsidR="007D2180" w:rsidRDefault="007D2180" w:rsidP="00682C34">
      <w:pPr>
        <w:spacing w:after="0" w:line="100" w:lineRule="exact"/>
        <w:jc w:val="both"/>
        <w:rPr>
          <w:lang w:val="en-US" w:eastAsia="ja-JP"/>
        </w:rPr>
      </w:pPr>
    </w:p>
    <w:sectPr w:rsidR="007D2180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180" w:rsidRDefault="007D2180">
      <w:pPr>
        <w:spacing w:after="0" w:line="240" w:lineRule="auto"/>
      </w:pPr>
      <w:r>
        <w:separator/>
      </w:r>
    </w:p>
  </w:endnote>
  <w:endnote w:type="continuationSeparator" w:id="0">
    <w:p w:rsidR="007D2180" w:rsidRDefault="007D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180" w:rsidRPr="00AC77AD" w:rsidRDefault="007D2180" w:rsidP="00AC77AD">
    <w:pPr>
      <w:pStyle w:val="Footer"/>
    </w:pPr>
    <w:r>
      <w:rPr>
        <w:noProof/>
        <w:lang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124pt;margin-top:33.45pt;width:44.9pt;height:15.75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7D2180" w:rsidRDefault="007D2180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eastAsia="bg-BG"/>
      </w:rPr>
      <w:pict>
        <v:shape id="Text Box 3" o:spid="_x0000_s2050" type="#_x0000_t202" style="position:absolute;margin-left:446.5pt;margin-top:33.55pt;width:70.9pt;height:15.95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7D2180" w:rsidRPr="008C2B83" w:rsidRDefault="007D2180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Pr="004343F9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  <w:lang w:eastAsia="bg-BG"/>
      </w:rPr>
      <w:pict>
        <v:shape id="Text Box 17" o:spid="_x0000_s2051" type="#_x0000_t202" style="position:absolute;margin-left:124.2pt;margin-top:13.9pt;width:396.3pt;height:40.45pt;z-index:25165568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7D2180" w:rsidRDefault="007D2180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7D2180" w:rsidRDefault="007D2180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hyperlink r:id="rId3" w:history="1">
                  <w:r w:rsidRPr="00ED0F75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2" o:spid="_x0000_i1047" type="#_x0000_t75" href="http://softuni.bg/" style="width:15.75pt;height:15.75pt;visibility:visible" o:button="t">
                        <v:fill o:detectmouseclick="t"/>
                        <v:imagedata r:id="rId4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5" w:history="1">
                  <w:r w:rsidRPr="00ED0F75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73" o:spid="_x0000_i1048" type="#_x0000_t75" href="http://softuni.org/" style="width:15.75pt;height:15.75pt;visibility:visible" o:button="t">
                        <v:fill o:detectmouseclick="t"/>
                        <v:imagedata r:id="rId6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7" w:history="1">
                  <w:r w:rsidRPr="00ED0F75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74" o:spid="_x0000_i1049" type="#_x0000_t75" href="http://facebook.com/SoftwareUniversi" style="width:15.75pt;height:15.75pt;visibility:visible" o:button="t">
                        <v:fill o:detectmouseclick="t"/>
                        <v:imagedata r:id="rId8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9" w:history="1">
                  <w:r w:rsidRPr="00ED0F75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75" o:spid="_x0000_i1050" type="#_x0000_t75" href="http://twitter.com/softuni" style="width:15.75pt;height:15.75pt;visibility:visible" o:button="t">
                        <v:fill o:detectmouseclick="t"/>
                        <v:imagedata r:id="rId10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1" w:history="1">
                  <w:r w:rsidRPr="00ED0F75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76" o:spid="_x0000_i1051" type="#_x0000_t75" href="http://youtube.com/SoftwareUniversi" style="width:15.75pt;height:15.75pt;visibility:visible" o:button="t">
                        <v:fill o:detectmouseclick="t"/>
                        <v:imagedata r:id="rId12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3" w:history="1">
                  <w:r w:rsidRPr="00ED0F75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77" o:spid="_x0000_i1052" type="#_x0000_t75" href="http://plus.google.com/+SoftuniB" style="width:15.75pt;height:15.75pt;visibility:visible" o:button="t">
                        <v:fill o:detectmouseclick="t"/>
                        <v:imagedata r:id="rId14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5" w:history="1">
                  <w:r w:rsidRPr="00ED0F75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78" o:spid="_x0000_i1053" type="#_x0000_t75" href="http://www.linkedin.com/company/software-university-softuni-b" style="width:15.75pt;height:15.75pt;visibility:visible" o:button="t">
                        <v:fill o:detectmouseclick="t"/>
                        <v:imagedata r:id="rId16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7" w:history="1">
                  <w:r w:rsidRPr="00ED0F75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79" o:spid="_x0000_i1054" type="#_x0000_t75" href="http://slideshare.net/softwareuniversi" style="width:15.75pt;height:15.75pt;visibility:visible" o:button="t">
                        <v:fill o:detectmouseclick="t"/>
                        <v:imagedata r:id="rId18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19" w:history="1">
                  <w:r w:rsidRPr="00ED0F75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80" o:spid="_x0000_i1055" type="#_x0000_t75" href="http://github.com/softu" style="width:15.75pt;height:15.75pt;visibility:visible" o:button="t">
                        <v:fill o:detectmouseclick="t"/>
                        <v:imagedata r:id="rId20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hyperlink r:id="rId21" w:history="1">
                  <w:r w:rsidRPr="00ED0F75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81" o:spid="_x0000_i1056" type="#_x0000_t75" href="mailto:info@softuni." style="width:15.75pt;height:15.75pt;visibility:visible" o:button="t">
                        <v:fill o:detectmouseclick="t"/>
                        <v:imagedata r:id="rId22" o:title=""/>
                      </v:shape>
                    </w:pict>
                  </w:r>
                </w:hyperlink>
              </w:p>
            </w:txbxContent>
          </v:textbox>
          <w10:wrap type="square"/>
        </v:shape>
      </w:pict>
    </w:r>
    <w:r>
      <w:rPr>
        <w:noProof/>
        <w:lang w:eastAsia="bg-BG"/>
      </w:rPr>
      <w:pict>
        <v:line id="Straight Connector 1" o:spid="_x0000_s2052" style="position:absolute;flip:y;z-index:251658752;visibility:visible;mso-wrap-distance-top:-3e-5mm;mso-wrap-distance-bottom:-3e-5mm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eastAsia="bg-BG"/>
      </w:rPr>
      <w:pict>
        <v:shape id="Text Box 4" o:spid="_x0000_s2053" type="#_x0000_t202" style="position:absolute;margin-left:1pt;margin-top:13.75pt;width:123.1pt;height:40.45pt;z-index:25165772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7D2180" w:rsidRDefault="007D2180" w:rsidP="00AC77AD">
                <w:pPr>
                  <w:spacing w:after="0" w:line="240" w:lineRule="auto"/>
                </w:pPr>
                <w:hyperlink r:id="rId23" w:history="1">
                  <w:r w:rsidRPr="00ED0F75">
                    <w:rPr>
                      <w:noProof/>
                      <w:sz w:val="20"/>
                      <w:szCs w:val="20"/>
                      <w:lang w:eastAsia="bg-BG"/>
                    </w:rPr>
                    <w:pict>
                      <v:shape id="Picture 71" o:spid="_x0000_i1057" type="#_x0000_t75" href="http://softuni.org/" style="width:107.25pt;height:34.5pt;visibility:visible" o:button="t">
                        <v:fill o:detectmouseclick="t"/>
                        <v:imagedata r:id="rId24" o:title=""/>
                      </v:shape>
                    </w:pict>
                  </w:r>
                </w:hyperlink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180" w:rsidRDefault="007D2180">
      <w:pPr>
        <w:spacing w:after="0" w:line="240" w:lineRule="auto"/>
      </w:pPr>
      <w:r>
        <w:separator/>
      </w:r>
    </w:p>
  </w:footnote>
  <w:footnote w:type="continuationSeparator" w:id="0">
    <w:p w:rsidR="007D2180" w:rsidRDefault="007D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180" w:rsidRDefault="007D2180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="Times New Roman" w:hAnsi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="Times New Roman" w:hAnsi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4E79"/>
    <w:rsid w:val="00005EAE"/>
    <w:rsid w:val="00006905"/>
    <w:rsid w:val="00006EEE"/>
    <w:rsid w:val="0001156D"/>
    <w:rsid w:val="00011BB8"/>
    <w:rsid w:val="00013759"/>
    <w:rsid w:val="000220A6"/>
    <w:rsid w:val="00027923"/>
    <w:rsid w:val="00033227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B1334"/>
    <w:rsid w:val="000C351A"/>
    <w:rsid w:val="000C3E82"/>
    <w:rsid w:val="000D0200"/>
    <w:rsid w:val="000D54F7"/>
    <w:rsid w:val="000D7BA1"/>
    <w:rsid w:val="000E438C"/>
    <w:rsid w:val="000E7A46"/>
    <w:rsid w:val="000F2FE4"/>
    <w:rsid w:val="000F5170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46E3"/>
    <w:rsid w:val="00147792"/>
    <w:rsid w:val="00150BB0"/>
    <w:rsid w:val="00154F84"/>
    <w:rsid w:val="00155D93"/>
    <w:rsid w:val="00162CB5"/>
    <w:rsid w:val="00163B57"/>
    <w:rsid w:val="00170C2D"/>
    <w:rsid w:val="00184E8D"/>
    <w:rsid w:val="00187EC1"/>
    <w:rsid w:val="00190920"/>
    <w:rsid w:val="00192AB6"/>
    <w:rsid w:val="001956AB"/>
    <w:rsid w:val="001C2C97"/>
    <w:rsid w:val="001C3935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124B4"/>
    <w:rsid w:val="00222FE3"/>
    <w:rsid w:val="0022384E"/>
    <w:rsid w:val="00224236"/>
    <w:rsid w:val="00225367"/>
    <w:rsid w:val="002277BC"/>
    <w:rsid w:val="00232ABD"/>
    <w:rsid w:val="00233C92"/>
    <w:rsid w:val="00243DFF"/>
    <w:rsid w:val="00244812"/>
    <w:rsid w:val="0024498D"/>
    <w:rsid w:val="002527EB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4B58"/>
    <w:rsid w:val="002C51A7"/>
    <w:rsid w:val="002C79CF"/>
    <w:rsid w:val="002D2A95"/>
    <w:rsid w:val="002D409A"/>
    <w:rsid w:val="002D4264"/>
    <w:rsid w:val="002F7DC3"/>
    <w:rsid w:val="00302038"/>
    <w:rsid w:val="003056FE"/>
    <w:rsid w:val="003057A4"/>
    <w:rsid w:val="003134FC"/>
    <w:rsid w:val="00316B82"/>
    <w:rsid w:val="00320DCE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5DE7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D06AB"/>
    <w:rsid w:val="003F13D7"/>
    <w:rsid w:val="003F21B0"/>
    <w:rsid w:val="004016CF"/>
    <w:rsid w:val="0040432C"/>
    <w:rsid w:val="004116FD"/>
    <w:rsid w:val="00412651"/>
    <w:rsid w:val="00414C31"/>
    <w:rsid w:val="00423314"/>
    <w:rsid w:val="00430102"/>
    <w:rsid w:val="004343F9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A006B"/>
    <w:rsid w:val="004A13B9"/>
    <w:rsid w:val="004A2036"/>
    <w:rsid w:val="004B4CCE"/>
    <w:rsid w:val="004B6EC5"/>
    <w:rsid w:val="004C0F0B"/>
    <w:rsid w:val="004C37CD"/>
    <w:rsid w:val="004C6F39"/>
    <w:rsid w:val="004D1C3D"/>
    <w:rsid w:val="004D260C"/>
    <w:rsid w:val="004D2F79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2628"/>
    <w:rsid w:val="0054780A"/>
    <w:rsid w:val="00551BA5"/>
    <w:rsid w:val="00554724"/>
    <w:rsid w:val="0055505C"/>
    <w:rsid w:val="00557C52"/>
    <w:rsid w:val="00561D40"/>
    <w:rsid w:val="00562FB1"/>
    <w:rsid w:val="00564D7B"/>
    <w:rsid w:val="0056574C"/>
    <w:rsid w:val="00581A3B"/>
    <w:rsid w:val="00583B8B"/>
    <w:rsid w:val="005862B5"/>
    <w:rsid w:val="0059198C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E04CE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925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B396E"/>
    <w:rsid w:val="006C393E"/>
    <w:rsid w:val="006C786D"/>
    <w:rsid w:val="006D4CE6"/>
    <w:rsid w:val="006D6510"/>
    <w:rsid w:val="006D752C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35DF9"/>
    <w:rsid w:val="007517E2"/>
    <w:rsid w:val="00755407"/>
    <w:rsid w:val="00761C15"/>
    <w:rsid w:val="00762E81"/>
    <w:rsid w:val="00780244"/>
    <w:rsid w:val="007825E6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D2180"/>
    <w:rsid w:val="007D7CF5"/>
    <w:rsid w:val="007E12F6"/>
    <w:rsid w:val="007E4CB5"/>
    <w:rsid w:val="007E6619"/>
    <w:rsid w:val="007F1B69"/>
    <w:rsid w:val="007F2115"/>
    <w:rsid w:val="007F42B0"/>
    <w:rsid w:val="007F4CBA"/>
    <w:rsid w:val="007F6BA8"/>
    <w:rsid w:val="007F7C6C"/>
    <w:rsid w:val="007F7D3D"/>
    <w:rsid w:val="00804A14"/>
    <w:rsid w:val="008068A2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C2B83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B71"/>
    <w:rsid w:val="00945CF6"/>
    <w:rsid w:val="00946C6C"/>
    <w:rsid w:val="00946E3F"/>
    <w:rsid w:val="00951A14"/>
    <w:rsid w:val="009536E6"/>
    <w:rsid w:val="00954D09"/>
    <w:rsid w:val="0095757F"/>
    <w:rsid w:val="009633AF"/>
    <w:rsid w:val="009657AB"/>
    <w:rsid w:val="00971972"/>
    <w:rsid w:val="0097719B"/>
    <w:rsid w:val="00983583"/>
    <w:rsid w:val="0099425D"/>
    <w:rsid w:val="00995C0B"/>
    <w:rsid w:val="009A27D3"/>
    <w:rsid w:val="009A3345"/>
    <w:rsid w:val="009B1F33"/>
    <w:rsid w:val="009B228C"/>
    <w:rsid w:val="009C70D5"/>
    <w:rsid w:val="009D0FD0"/>
    <w:rsid w:val="009D2EFD"/>
    <w:rsid w:val="009D6D94"/>
    <w:rsid w:val="009E0F8A"/>
    <w:rsid w:val="009E36CD"/>
    <w:rsid w:val="009E38AC"/>
    <w:rsid w:val="009E5046"/>
    <w:rsid w:val="009E7B8E"/>
    <w:rsid w:val="009F05F1"/>
    <w:rsid w:val="009F71F1"/>
    <w:rsid w:val="00A00223"/>
    <w:rsid w:val="00A01F22"/>
    <w:rsid w:val="00A06141"/>
    <w:rsid w:val="00A10D1D"/>
    <w:rsid w:val="00A1101F"/>
    <w:rsid w:val="00A16613"/>
    <w:rsid w:val="00A200D6"/>
    <w:rsid w:val="00A27716"/>
    <w:rsid w:val="00A5373A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852B6"/>
    <w:rsid w:val="00A85683"/>
    <w:rsid w:val="00A91293"/>
    <w:rsid w:val="00A940B2"/>
    <w:rsid w:val="00A951B4"/>
    <w:rsid w:val="00A96525"/>
    <w:rsid w:val="00AB0D2E"/>
    <w:rsid w:val="00AB17B7"/>
    <w:rsid w:val="00AB2C66"/>
    <w:rsid w:val="00AB303D"/>
    <w:rsid w:val="00AB54BE"/>
    <w:rsid w:val="00AB66F8"/>
    <w:rsid w:val="00AC77AD"/>
    <w:rsid w:val="00AD085A"/>
    <w:rsid w:val="00AE238F"/>
    <w:rsid w:val="00AE38F3"/>
    <w:rsid w:val="00AF2155"/>
    <w:rsid w:val="00AF5219"/>
    <w:rsid w:val="00AF64EB"/>
    <w:rsid w:val="00AF66DD"/>
    <w:rsid w:val="00B14252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1AD1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0D5C"/>
    <w:rsid w:val="00C11FDD"/>
    <w:rsid w:val="00C124D8"/>
    <w:rsid w:val="00C12C32"/>
    <w:rsid w:val="00C14A77"/>
    <w:rsid w:val="00C229AD"/>
    <w:rsid w:val="00C258C0"/>
    <w:rsid w:val="00C30FE3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7ED5"/>
    <w:rsid w:val="00CA646C"/>
    <w:rsid w:val="00CB1694"/>
    <w:rsid w:val="00CB2336"/>
    <w:rsid w:val="00CD4267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5D0C"/>
    <w:rsid w:val="00D2622F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118A"/>
    <w:rsid w:val="00D82600"/>
    <w:rsid w:val="00D8316D"/>
    <w:rsid w:val="00D85934"/>
    <w:rsid w:val="00D96E2E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4C6A"/>
    <w:rsid w:val="00E25CD3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9510A"/>
    <w:rsid w:val="00EA2391"/>
    <w:rsid w:val="00EA4039"/>
    <w:rsid w:val="00EC0ADD"/>
    <w:rsid w:val="00EC3533"/>
    <w:rsid w:val="00ED0F75"/>
    <w:rsid w:val="00EE53B3"/>
    <w:rsid w:val="00EE5B2F"/>
    <w:rsid w:val="00EE602F"/>
    <w:rsid w:val="00EF398D"/>
    <w:rsid w:val="00EF7AB2"/>
    <w:rsid w:val="00F016BD"/>
    <w:rsid w:val="00F04569"/>
    <w:rsid w:val="00F063C2"/>
    <w:rsid w:val="00F11010"/>
    <w:rsid w:val="00F14A6E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1034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EEF"/>
    <w:rsid w:val="00FE2DCA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A2B08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B08"/>
    <w:pPr>
      <w:keepNext/>
      <w:keepLines/>
      <w:spacing w:before="120" w:after="60" w:line="240" w:lineRule="auto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A2B08"/>
    <w:rPr>
      <w:rFonts w:eastAsia="Times New Roman" w:cs="Times New Roman"/>
      <w:b/>
      <w:color w:val="642D08"/>
      <w:sz w:val="32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B08"/>
    <w:rPr>
      <w:rFonts w:eastAsia="Times New Roman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A2B08"/>
    <w:rPr>
      <w:rFonts w:cs="Times New Roman"/>
      <w:lang w:val="bg-BG"/>
    </w:rPr>
  </w:style>
  <w:style w:type="paragraph" w:styleId="Footer">
    <w:name w:val="footer"/>
    <w:basedOn w:val="Normal"/>
    <w:link w:val="FooterChar"/>
    <w:uiPriority w:val="99"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A2B08"/>
    <w:rPr>
      <w:rFonts w:cs="Times New Roman"/>
      <w:lang w:val="bg-BG"/>
    </w:rPr>
  </w:style>
  <w:style w:type="character" w:styleId="Hyperlink">
    <w:name w:val="Hyperlink"/>
    <w:basedOn w:val="DefaultParagraphFont"/>
    <w:uiPriority w:val="99"/>
    <w:rsid w:val="006A2B08"/>
    <w:rPr>
      <w:rFonts w:cs="Times New Roman"/>
      <w:color w:val="0563C1"/>
      <w:u w:val="single"/>
    </w:rPr>
  </w:style>
  <w:style w:type="character" w:styleId="Strong">
    <w:name w:val="Strong"/>
    <w:basedOn w:val="DefaultParagraphFont"/>
    <w:uiPriority w:val="99"/>
    <w:qFormat/>
    <w:rsid w:val="006A2B08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99"/>
    <w:rsid w:val="0091057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8.png"/><Relationship Id="rId3" Type="http://schemas.openxmlformats.org/officeDocument/2006/relationships/hyperlink" Target="http://softuni.bg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image" Target="media/image11.jpeg"/><Relationship Id="rId5" Type="http://schemas.openxmlformats.org/officeDocument/2006/relationships/hyperlink" Target="http://softuni.org/" TargetMode="External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github.com/softuni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315</Words>
  <Characters>1796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 – Royalism</dc:title>
  <dc:subject/>
  <dc:creator/>
  <cp:keywords/>
  <dc:description/>
  <cp:lastModifiedBy>User</cp:lastModifiedBy>
  <cp:revision>2</cp:revision>
  <dcterms:created xsi:type="dcterms:W3CDTF">2016-05-08T13:24:00Z</dcterms:created>
  <dcterms:modified xsi:type="dcterms:W3CDTF">2016-05-08T13:24:00Z</dcterms:modified>
</cp:coreProperties>
</file>