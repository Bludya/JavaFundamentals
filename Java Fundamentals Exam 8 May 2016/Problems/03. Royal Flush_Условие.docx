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86" w:rsidRPr="00E75104" w:rsidRDefault="002A5986" w:rsidP="00A65B31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3 – Royal Flush</w:t>
      </w:r>
    </w:p>
    <w:p w:rsidR="002A5986" w:rsidRDefault="002A5986" w:rsidP="00010C6B">
      <w:pPr>
        <w:rPr>
          <w:lang w:val="en-US"/>
        </w:rPr>
      </w:pPr>
      <w:r>
        <w:rPr>
          <w:lang w:val="en-US"/>
        </w:rPr>
        <w:t>Royal likes to play poker very much, and he is really good at it too. But he doesn’t the rules so he needs some help.</w:t>
      </w:r>
    </w:p>
    <w:p w:rsidR="002A5986" w:rsidRDefault="002A5986" w:rsidP="00010C6B">
      <w:pPr>
        <w:rPr>
          <w:lang w:val="en-US"/>
        </w:rPr>
      </w:pPr>
      <w:r>
        <w:rPr>
          <w:lang w:val="en-US"/>
        </w:rPr>
        <w:t xml:space="preserve">You will be given </w:t>
      </w:r>
      <w:r w:rsidRPr="00010C6B">
        <w:rPr>
          <w:b/>
          <w:lang w:val="en-US"/>
        </w:rPr>
        <w:t>n</w:t>
      </w:r>
      <w:r>
        <w:rPr>
          <w:lang w:val="en-US"/>
        </w:rPr>
        <w:t xml:space="preserve"> – an integer. On the next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lines you will receive strings of random amounts of random card characters - Royal’s poker cards. You need to see if any combination of the cards successfully forms a Royal Flush hand (10-J-Q-K-A). The cards will be ranked: </w:t>
      </w:r>
      <w:r w:rsidRPr="00BD29E6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BD29E6">
        <w:rPr>
          <w:b/>
          <w:lang w:val="en-US"/>
        </w:rPr>
        <w:t>3</w:t>
      </w:r>
      <w:r>
        <w:rPr>
          <w:lang w:val="en-US"/>
        </w:rPr>
        <w:t xml:space="preserve">… </w:t>
      </w:r>
      <w:r w:rsidRPr="00BD29E6">
        <w:rPr>
          <w:b/>
          <w:lang w:val="en-US"/>
        </w:rPr>
        <w:t>10</w:t>
      </w:r>
      <w:r>
        <w:rPr>
          <w:lang w:val="en-US"/>
        </w:rPr>
        <w:t>,</w:t>
      </w:r>
      <w:r w:rsidRPr="00BD29E6">
        <w:rPr>
          <w:b/>
          <w:lang w:val="en-US"/>
        </w:rPr>
        <w:t xml:space="preserve"> J</w:t>
      </w:r>
      <w:r>
        <w:rPr>
          <w:lang w:val="en-US"/>
        </w:rPr>
        <w:t xml:space="preserve">, </w:t>
      </w:r>
      <w:r w:rsidRPr="00BD29E6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BD29E6">
        <w:rPr>
          <w:b/>
          <w:lang w:val="en-US"/>
        </w:rPr>
        <w:t>K</w:t>
      </w:r>
      <w:r>
        <w:rPr>
          <w:lang w:val="en-US"/>
        </w:rPr>
        <w:t>,</w:t>
      </w:r>
      <w:r w:rsidRPr="00BD29E6">
        <w:rPr>
          <w:b/>
          <w:lang w:val="en-US"/>
        </w:rPr>
        <w:t xml:space="preserve"> A</w:t>
      </w:r>
      <w:r>
        <w:rPr>
          <w:lang w:val="en-US"/>
        </w:rPr>
        <w:t xml:space="preserve">, and will have suits: </w:t>
      </w:r>
      <w:r w:rsidRPr="00BD29E6">
        <w:rPr>
          <w:b/>
          <w:lang w:val="en-US"/>
        </w:rPr>
        <w:t>c</w:t>
      </w:r>
      <w:r>
        <w:rPr>
          <w:lang w:val="en-US"/>
        </w:rPr>
        <w:t xml:space="preserve">, </w:t>
      </w:r>
      <w:r w:rsidRPr="00BD29E6">
        <w:rPr>
          <w:b/>
          <w:lang w:val="en-US"/>
        </w:rPr>
        <w:t>d</w:t>
      </w:r>
      <w:r>
        <w:rPr>
          <w:lang w:val="en-US"/>
        </w:rPr>
        <w:t xml:space="preserve">, </w:t>
      </w:r>
      <w:r w:rsidRPr="00BD29E6">
        <w:rPr>
          <w:b/>
          <w:lang w:val="en-US"/>
        </w:rPr>
        <w:t>h</w:t>
      </w:r>
      <w:r>
        <w:rPr>
          <w:lang w:val="en-US"/>
        </w:rPr>
        <w:t xml:space="preserve">, </w:t>
      </w:r>
      <w:r w:rsidRPr="00BD29E6">
        <w:rPr>
          <w:b/>
          <w:lang w:val="en-US"/>
        </w:rPr>
        <w:t>s</w:t>
      </w:r>
      <w:r>
        <w:rPr>
          <w:lang w:val="en-US"/>
        </w:rPr>
        <w:t xml:space="preserve">, which go for </w:t>
      </w:r>
      <w:r>
        <w:rPr>
          <w:b/>
          <w:lang w:val="en-US"/>
        </w:rPr>
        <w:t xml:space="preserve">clubs, diamonds, hearts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spades. </w:t>
      </w:r>
      <w:r>
        <w:rPr>
          <w:lang w:val="en-US"/>
        </w:rPr>
        <w:t>The Royal Flush combination cards might not be placed next to each other, and on the same line, but they need to be in the correct order (</w:t>
      </w:r>
      <w:r>
        <w:rPr>
          <w:b/>
          <w:lang w:val="en-US"/>
        </w:rPr>
        <w:t>10 – A</w:t>
      </w:r>
      <w:r w:rsidRPr="00BD29E6">
        <w:rPr>
          <w:lang w:val="en-US"/>
        </w:rPr>
        <w:t>)</w:t>
      </w:r>
      <w:r>
        <w:rPr>
          <w:lang w:val="en-US"/>
        </w:rPr>
        <w:t xml:space="preserve"> and of the same suit to form it.</w:t>
      </w:r>
    </w:p>
    <w:p w:rsidR="002A5986" w:rsidRPr="000F6115" w:rsidRDefault="002A5986" w:rsidP="00010C6B">
      <w:pPr>
        <w:rPr>
          <w:lang w:val="en-US"/>
        </w:rPr>
      </w:pPr>
      <w:r>
        <w:rPr>
          <w:lang w:val="en-US"/>
        </w:rPr>
        <w:t xml:space="preserve">If there is a card that doesn’t follow the </w:t>
      </w:r>
      <w:r w:rsidRPr="000F6115">
        <w:rPr>
          <w:b/>
          <w:lang w:val="en-US"/>
        </w:rPr>
        <w:t>rank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order but the suit is different, it doesn’t break the combination. If there is a card of the same suit however and does </w:t>
      </w:r>
      <w:r w:rsidRPr="000F6115">
        <w:rPr>
          <w:b/>
          <w:lang w:val="en-US"/>
        </w:rPr>
        <w:t>NOT</w:t>
      </w:r>
      <w:r>
        <w:rPr>
          <w:lang w:val="en-US"/>
        </w:rPr>
        <w:t xml:space="preserve"> follow the rank order, it breaks the current combination, and makes it </w:t>
      </w:r>
      <w:r w:rsidRPr="0016786E">
        <w:rPr>
          <w:b/>
          <w:lang w:val="en-US"/>
        </w:rPr>
        <w:t>invalid</w:t>
      </w:r>
      <w:r>
        <w:rPr>
          <w:lang w:val="en-US"/>
        </w:rPr>
        <w:t>.</w:t>
      </w:r>
    </w:p>
    <w:p w:rsidR="002A5986" w:rsidRPr="00BD29E6" w:rsidRDefault="002A5986" w:rsidP="00010C6B">
      <w:pPr>
        <w:rPr>
          <w:lang w:val="en-US"/>
        </w:rPr>
      </w:pPr>
      <w:r>
        <w:rPr>
          <w:lang w:val="en-US"/>
        </w:rPr>
        <w:t>When Royal gets a Royal Flush you should print “Royal Flush Found – {Suit}”, where suit is the suit of the current combination.</w:t>
      </w:r>
    </w:p>
    <w:p w:rsidR="002A5986" w:rsidRDefault="002A5986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2A5986" w:rsidRDefault="002A598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first line of input will hold an integer </w:t>
      </w:r>
      <w:r>
        <w:rPr>
          <w:b/>
          <w:lang w:val="en-US"/>
        </w:rPr>
        <w:t>n.</w:t>
      </w:r>
    </w:p>
    <w:p w:rsidR="002A5986" w:rsidRDefault="002A598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next </w:t>
      </w:r>
      <w:r>
        <w:rPr>
          <w:b/>
          <w:lang w:val="en-US"/>
        </w:rPr>
        <w:t xml:space="preserve">n </w:t>
      </w:r>
      <w:r>
        <w:rPr>
          <w:lang w:val="en-US"/>
        </w:rPr>
        <w:t>lines of input you will receive strings holding sequences of cards.</w:t>
      </w:r>
    </w:p>
    <w:p w:rsidR="002A5986" w:rsidRDefault="002A5986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2A5986" w:rsidRDefault="002A5986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Every time you find a Royal Flush, you must print </w:t>
      </w:r>
      <w:r>
        <w:rPr>
          <w:lang w:val="en-US"/>
        </w:rPr>
        <w:t>“Royal Flush Found – {Suit}”</w:t>
      </w:r>
      <w:r>
        <w:rPr>
          <w:lang w:val="en-US" w:eastAsia="ja-JP"/>
        </w:rPr>
        <w:t>. See the examples below.</w:t>
      </w:r>
    </w:p>
    <w:p w:rsidR="002A5986" w:rsidRPr="00B4799D" w:rsidRDefault="002A5986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At the end you must print how many Royal Flushes you’ve found – “Royal’s Royal Flushes – {count}”. </w:t>
      </w:r>
    </w:p>
    <w:p w:rsidR="002A5986" w:rsidRDefault="002A5986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2A5986" w:rsidRDefault="002A5986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lines with strings will </w:t>
      </w:r>
      <w:r>
        <w:rPr>
          <w:rFonts w:eastAsia="MS Mincho"/>
          <w:b/>
          <w:lang w:val="en-US" w:eastAsia="ja-JP"/>
        </w:rPr>
        <w:t xml:space="preserve">always </w:t>
      </w:r>
      <w:r>
        <w:rPr>
          <w:rFonts w:eastAsia="MS Mincho"/>
          <w:lang w:val="en-US" w:eastAsia="ja-JP"/>
        </w:rPr>
        <w:t xml:space="preserve">consist </w:t>
      </w:r>
      <w:r w:rsidRPr="00DF2061">
        <w:rPr>
          <w:rFonts w:eastAsia="MS Mincho"/>
          <w:b/>
          <w:lang w:val="en-US" w:eastAsia="ja-JP"/>
        </w:rPr>
        <w:t>only</w:t>
      </w:r>
      <w:r>
        <w:rPr>
          <w:rFonts w:eastAsia="MS Mincho"/>
          <w:lang w:val="en-US" w:eastAsia="ja-JP"/>
        </w:rPr>
        <w:t xml:space="preserve"> of cards and suits.</w:t>
      </w:r>
    </w:p>
    <w:p w:rsidR="002A5986" w:rsidRDefault="002A5986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integer </w:t>
      </w:r>
      <w:r w:rsidRPr="00D419C3">
        <w:rPr>
          <w:b/>
          <w:lang w:val="en-US"/>
        </w:rPr>
        <w:t>n</w:t>
      </w:r>
      <w:r>
        <w:rPr>
          <w:lang w:val="en-US"/>
        </w:rPr>
        <w:t xml:space="preserve"> will be in the range of [1, 1000].</w:t>
      </w:r>
      <w:r>
        <w:rPr>
          <w:rFonts w:eastAsia="MS Mincho"/>
          <w:lang w:val="en-US" w:eastAsia="ja-JP"/>
        </w:rPr>
        <w:t xml:space="preserve"> </w:t>
      </w:r>
    </w:p>
    <w:p w:rsidR="002A5986" w:rsidRPr="00AB2C66" w:rsidRDefault="002A5986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4576"/>
        <w:gridCol w:w="4410"/>
      </w:tblGrid>
      <w:tr w:rsidR="002A5986" w:rsidRPr="00A36FAC" w:rsidTr="00537E71">
        <w:trPr>
          <w:trHeight w:val="22"/>
        </w:trPr>
        <w:tc>
          <w:tcPr>
            <w:tcW w:w="4576" w:type="dxa"/>
            <w:shd w:val="clear" w:color="auto" w:fill="D9D9D9"/>
          </w:tcPr>
          <w:p w:rsidR="002A5986" w:rsidRPr="00A36FAC" w:rsidRDefault="002A598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36FA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/>
          </w:tcPr>
          <w:p w:rsidR="002A5986" w:rsidRPr="00A36FAC" w:rsidRDefault="002A598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36FA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A5986" w:rsidRPr="00A36FAC" w:rsidTr="00B4799D">
        <w:trPr>
          <w:trHeight w:val="626"/>
        </w:trPr>
        <w:tc>
          <w:tcPr>
            <w:tcW w:w="4576" w:type="dxa"/>
          </w:tcPr>
          <w:p w:rsidR="002A5986" w:rsidRPr="00A36FAC" w:rsidRDefault="002A5986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FA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2A5986" w:rsidRPr="00A36FAC" w:rsidRDefault="002A5986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FA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2s3s4s5s6s7s8s9s10sJsQsKs</w:t>
            </w:r>
            <w:bookmarkStart w:id="0" w:name="_GoBack"/>
            <w:bookmarkEnd w:id="0"/>
          </w:p>
          <w:p w:rsidR="002A5986" w:rsidRPr="00A36FAC" w:rsidRDefault="002A5986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FA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As10dJdQd</w:t>
            </w:r>
          </w:p>
          <w:p w:rsidR="002A5986" w:rsidRPr="00A36FAC" w:rsidRDefault="002A5986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FA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KdAd</w:t>
            </w:r>
          </w:p>
        </w:tc>
        <w:tc>
          <w:tcPr>
            <w:tcW w:w="4410" w:type="dxa"/>
          </w:tcPr>
          <w:p w:rsidR="002A5986" w:rsidRPr="00A36FAC" w:rsidRDefault="002A5986" w:rsidP="000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A36FAC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2A5986" w:rsidRPr="00A36FAC" w:rsidRDefault="002A5986" w:rsidP="000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A36FAC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Diamonds</w:t>
            </w:r>
          </w:p>
          <w:p w:rsidR="002A5986" w:rsidRPr="00A36FAC" w:rsidRDefault="002A5986" w:rsidP="002F2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36FAC">
              <w:rPr>
                <w:rFonts w:ascii="Consolas" w:hAnsi="Consolas" w:cs="Courier New"/>
                <w:color w:val="000000"/>
                <w:sz w:val="20"/>
                <w:szCs w:val="20"/>
              </w:rPr>
              <w:t>Royal’s Royal Flushes – 2.</w:t>
            </w:r>
          </w:p>
        </w:tc>
      </w:tr>
    </w:tbl>
    <w:p w:rsidR="002A5986" w:rsidRDefault="002A5986" w:rsidP="00682C34">
      <w:pPr>
        <w:spacing w:after="0" w:line="100" w:lineRule="exact"/>
        <w:jc w:val="both"/>
        <w:rPr>
          <w:lang w:val="en-US" w:eastAsia="ja-JP"/>
        </w:rPr>
      </w:pPr>
    </w:p>
    <w:p w:rsidR="002A5986" w:rsidRDefault="002A598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4576"/>
        <w:gridCol w:w="4410"/>
      </w:tblGrid>
      <w:tr w:rsidR="002A5986" w:rsidRPr="00A36FAC" w:rsidTr="002C51A7">
        <w:trPr>
          <w:trHeight w:val="22"/>
        </w:trPr>
        <w:tc>
          <w:tcPr>
            <w:tcW w:w="4576" w:type="dxa"/>
            <w:shd w:val="clear" w:color="auto" w:fill="D9D9D9"/>
          </w:tcPr>
          <w:p w:rsidR="002A5986" w:rsidRPr="00A36FAC" w:rsidRDefault="002A5986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36FA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/>
          </w:tcPr>
          <w:p w:rsidR="002A5986" w:rsidRPr="00A36FAC" w:rsidRDefault="002A5986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36FA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A5986" w:rsidRPr="00A36FAC" w:rsidTr="002C51A7">
        <w:trPr>
          <w:trHeight w:val="626"/>
        </w:trPr>
        <w:tc>
          <w:tcPr>
            <w:tcW w:w="4576" w:type="dxa"/>
          </w:tcPr>
          <w:p w:rsidR="002A5986" w:rsidRPr="00A36FAC" w:rsidRDefault="002A5986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FA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2A5986" w:rsidRPr="00A36FAC" w:rsidRDefault="002A5986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FA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2s10s10dJsQsJdKsQdAsKdAd</w:t>
            </w:r>
          </w:p>
          <w:p w:rsidR="002A5986" w:rsidRPr="00A36FAC" w:rsidRDefault="002A5986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FA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10sJsQdQsKs10cAsJcQcQcKcAc</w:t>
            </w:r>
          </w:p>
        </w:tc>
        <w:tc>
          <w:tcPr>
            <w:tcW w:w="4410" w:type="dxa"/>
          </w:tcPr>
          <w:p w:rsidR="002A5986" w:rsidRPr="00A36FAC" w:rsidRDefault="002A5986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A36FAC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2A5986" w:rsidRPr="00A36FAC" w:rsidRDefault="002A5986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A36FAC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Diamonds</w:t>
            </w:r>
          </w:p>
          <w:p w:rsidR="002A5986" w:rsidRPr="00A36FAC" w:rsidRDefault="002A5986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A36FAC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2A5986" w:rsidRPr="00A36FAC" w:rsidRDefault="002A5986" w:rsidP="008C1E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36FAC">
              <w:rPr>
                <w:rFonts w:ascii="Consolas" w:hAnsi="Consolas" w:cs="Courier New"/>
                <w:color w:val="000000"/>
                <w:sz w:val="20"/>
                <w:szCs w:val="20"/>
              </w:rPr>
              <w:t>Royal’s Royal Flushes – 3.</w:t>
            </w:r>
          </w:p>
        </w:tc>
      </w:tr>
    </w:tbl>
    <w:p w:rsidR="002A5986" w:rsidRDefault="002A5986" w:rsidP="00682C34">
      <w:pPr>
        <w:spacing w:after="0" w:line="100" w:lineRule="exact"/>
        <w:jc w:val="both"/>
        <w:rPr>
          <w:lang w:val="en-US" w:eastAsia="ja-JP"/>
        </w:rPr>
      </w:pPr>
    </w:p>
    <w:p w:rsidR="002A5986" w:rsidRDefault="002A5986" w:rsidP="00682C34">
      <w:pPr>
        <w:spacing w:after="0" w:line="100" w:lineRule="exact"/>
        <w:jc w:val="both"/>
        <w:rPr>
          <w:lang w:val="en-US" w:eastAsia="ja-JP"/>
        </w:rPr>
      </w:pPr>
    </w:p>
    <w:sectPr w:rsidR="002A5986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986" w:rsidRDefault="002A5986">
      <w:pPr>
        <w:spacing w:after="0" w:line="240" w:lineRule="auto"/>
      </w:pPr>
      <w:r>
        <w:separator/>
      </w:r>
    </w:p>
  </w:endnote>
  <w:endnote w:type="continuationSeparator" w:id="0">
    <w:p w:rsidR="002A5986" w:rsidRDefault="002A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Ѓ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986" w:rsidRPr="00AC77AD" w:rsidRDefault="002A5986" w:rsidP="00AC77AD">
    <w:pPr>
      <w:pStyle w:val="Footer"/>
    </w:pPr>
    <w:r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124pt;margin-top:33.45pt;width:44.9pt;height:15.7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2A5986" w:rsidRDefault="002A5986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bg-BG"/>
      </w:rPr>
      <w:pict>
        <v:shape id="Text Box 3" o:spid="_x0000_s2050" type="#_x0000_t202" style="position:absolute;margin-left:446.5pt;margin-top:33.55pt;width:70.9pt;height:15.95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2A5986" w:rsidRPr="008C2B83" w:rsidRDefault="002A5986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Pr="00A805A2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  <w:lang w:eastAsia="bg-BG"/>
      </w:rPr>
      <w:pict>
        <v:shape id="Text Box 17" o:spid="_x0000_s2051" type="#_x0000_t202" style="position:absolute;margin-left:124.2pt;margin-top:13.9pt;width:396.3pt;height:40.45pt;z-index:25165568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A5986" w:rsidRDefault="002A5986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A5986" w:rsidRDefault="002A5986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hyperlink r:id="rId3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2" o:spid="_x0000_i1047" type="#_x0000_t75" href="http://softuni.bg/" style="width:15.75pt;height:15.75pt;visibility:visible" o:button="t">
                        <v:fill o:detectmouseclick="t"/>
                        <v:imagedata r:id="rId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5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3" o:spid="_x0000_i1048" type="#_x0000_t75" href="http://softuni.org/" style="width:15.75pt;height:15.75pt;visibility:visible" o:button="t">
                        <v:fill o:detectmouseclick="t"/>
                        <v:imagedata r:id="rId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7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4" o:spid="_x0000_i1049" type="#_x0000_t75" href="http://facebook.com/SoftwareUniversi" style="width:15.75pt;height:15.75pt;visibility:visible" o:button="t">
                        <v:fill o:detectmouseclick="t"/>
                        <v:imagedata r:id="rId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9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5" o:spid="_x0000_i1050" type="#_x0000_t75" href="http://twitter.com/softuni" style="width:15.75pt;height:15.75pt;visibility:visible" o:button="t">
                        <v:fill o:detectmouseclick="t"/>
                        <v:imagedata r:id="rId1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1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6" o:spid="_x0000_i1051" type="#_x0000_t75" href="http://youtube.com/SoftwareUniversi" style="width:15.75pt;height:15.75pt;visibility:visible" o:button="t">
                        <v:fill o:detectmouseclick="t"/>
                        <v:imagedata r:id="rId1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3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7" o:spid="_x0000_i1052" type="#_x0000_t75" href="http://plus.google.com/+SoftuniB" style="width:15.75pt;height:15.75pt;visibility:visible" o:button="t">
                        <v:fill o:detectmouseclick="t"/>
                        <v:imagedata r:id="rId1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5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8" o:spid="_x0000_i1053" type="#_x0000_t75" href="http://www.linkedin.com/company/software-university-softuni-b" style="width:15.75pt;height:15.75pt;visibility:visible" o:button="t">
                        <v:fill o:detectmouseclick="t"/>
                        <v:imagedata r:id="rId1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7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9" o:spid="_x0000_i1054" type="#_x0000_t75" href="http://slideshare.net/softwareuniversi" style="width:15.75pt;height:15.75pt;visibility:visible" o:button="t">
                        <v:fill o:detectmouseclick="t"/>
                        <v:imagedata r:id="rId1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9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80" o:spid="_x0000_i1055" type="#_x0000_t75" href="http://github.com/softu" style="width:15.75pt;height:15.75pt;visibility:visible" o:button="t">
                        <v:fill o:detectmouseclick="t"/>
                        <v:imagedata r:id="rId2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21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81" o:spid="_x0000_i1056" type="#_x0000_t75" href="mailto:info@softuni." style="width:15.75pt;height:15.75pt;visibility:visible" o:button="t">
                        <v:fill o:detectmouseclick="t"/>
                        <v:imagedata r:id="rId22" o:title=""/>
                      </v:shape>
                    </w:pict>
                  </w:r>
                </w:hyperlink>
              </w:p>
            </w:txbxContent>
          </v:textbox>
          <w10:wrap type="square"/>
        </v:shape>
      </w:pict>
    </w:r>
    <w:r>
      <w:rPr>
        <w:noProof/>
        <w:lang w:eastAsia="bg-BG"/>
      </w:rPr>
      <w:pict>
        <v:line id="Straight Connector 1" o:spid="_x0000_s2052" style="position:absolute;flip:y;z-index:251658752;visibility:visible;mso-wrap-distance-top:-3e-5mm;mso-wrap-distance-bottom:-3e-5mm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eastAsia="bg-BG"/>
      </w:rPr>
      <w:pict>
        <v:shape id="Text Box 4" o:spid="_x0000_s2053" type="#_x0000_t202" style="position:absolute;margin-left:1pt;margin-top:13.75pt;width:123.1pt;height:40.45pt;z-index:25165772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A5986" w:rsidRDefault="002A5986" w:rsidP="00AC77AD">
                <w:pPr>
                  <w:spacing w:after="0" w:line="240" w:lineRule="auto"/>
                </w:pPr>
                <w:hyperlink r:id="rId23" w:history="1">
                  <w:r w:rsidRPr="00A36FAC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1" o:spid="_x0000_i1057" type="#_x0000_t75" href="http://softuni.org/" style="width:107.25pt;height:34.5pt;visibility:visible" o:button="t">
                        <v:fill o:detectmouseclick="t"/>
                        <v:imagedata r:id="rId24" o:title=""/>
                      </v:shape>
                    </w:pict>
                  </w:r>
                </w:hyperlink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986" w:rsidRDefault="002A5986">
      <w:pPr>
        <w:spacing w:after="0" w:line="240" w:lineRule="auto"/>
      </w:pPr>
      <w:r>
        <w:separator/>
      </w:r>
    </w:p>
  </w:footnote>
  <w:footnote w:type="continuationSeparator" w:id="0">
    <w:p w:rsidR="002A5986" w:rsidRDefault="002A5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986" w:rsidRDefault="002A5986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="Times New Roman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="Times New Roman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4E79"/>
    <w:rsid w:val="00005EAE"/>
    <w:rsid w:val="00006905"/>
    <w:rsid w:val="00006EEE"/>
    <w:rsid w:val="00010C6B"/>
    <w:rsid w:val="0001156D"/>
    <w:rsid w:val="00011BB8"/>
    <w:rsid w:val="00013759"/>
    <w:rsid w:val="00027923"/>
    <w:rsid w:val="0003073F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00BE"/>
    <w:rsid w:val="000710B0"/>
    <w:rsid w:val="000736B8"/>
    <w:rsid w:val="00073F11"/>
    <w:rsid w:val="0007694D"/>
    <w:rsid w:val="0007767F"/>
    <w:rsid w:val="000824F9"/>
    <w:rsid w:val="0008550B"/>
    <w:rsid w:val="00085605"/>
    <w:rsid w:val="000A5DDA"/>
    <w:rsid w:val="000C351A"/>
    <w:rsid w:val="000C3E82"/>
    <w:rsid w:val="000D0200"/>
    <w:rsid w:val="000D7BA1"/>
    <w:rsid w:val="000E438C"/>
    <w:rsid w:val="000E7A46"/>
    <w:rsid w:val="000F6115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67239"/>
    <w:rsid w:val="0016786E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5986"/>
    <w:rsid w:val="002A73E9"/>
    <w:rsid w:val="002C04E9"/>
    <w:rsid w:val="002C1525"/>
    <w:rsid w:val="002C51A7"/>
    <w:rsid w:val="002C79CF"/>
    <w:rsid w:val="002D0C6A"/>
    <w:rsid w:val="002D409A"/>
    <w:rsid w:val="002F21B0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1529D"/>
    <w:rsid w:val="00420D5C"/>
    <w:rsid w:val="00421023"/>
    <w:rsid w:val="00430102"/>
    <w:rsid w:val="004355DA"/>
    <w:rsid w:val="00436FB6"/>
    <w:rsid w:val="00440B50"/>
    <w:rsid w:val="004425A3"/>
    <w:rsid w:val="00442C84"/>
    <w:rsid w:val="00446B6A"/>
    <w:rsid w:val="00450202"/>
    <w:rsid w:val="00454C06"/>
    <w:rsid w:val="0045632B"/>
    <w:rsid w:val="004577CD"/>
    <w:rsid w:val="00472A8C"/>
    <w:rsid w:val="00476AA7"/>
    <w:rsid w:val="00487770"/>
    <w:rsid w:val="004A006B"/>
    <w:rsid w:val="004A13B9"/>
    <w:rsid w:val="004A3B4F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B21"/>
    <w:rsid w:val="0051231F"/>
    <w:rsid w:val="00515016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4D7B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E04CE"/>
    <w:rsid w:val="005E3D11"/>
    <w:rsid w:val="005F33F9"/>
    <w:rsid w:val="005F7772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47CEA"/>
    <w:rsid w:val="00650EBA"/>
    <w:rsid w:val="00651CB3"/>
    <w:rsid w:val="00654EA3"/>
    <w:rsid w:val="00660A2B"/>
    <w:rsid w:val="00661897"/>
    <w:rsid w:val="00666C7C"/>
    <w:rsid w:val="0067048D"/>
    <w:rsid w:val="00682C34"/>
    <w:rsid w:val="00685832"/>
    <w:rsid w:val="006872EA"/>
    <w:rsid w:val="00687BAE"/>
    <w:rsid w:val="00691185"/>
    <w:rsid w:val="0069134C"/>
    <w:rsid w:val="006928FE"/>
    <w:rsid w:val="006A2B08"/>
    <w:rsid w:val="006C393E"/>
    <w:rsid w:val="006C3E9C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068A2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C1EB7"/>
    <w:rsid w:val="008C2B83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3AD6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36FAC"/>
    <w:rsid w:val="00A54E0D"/>
    <w:rsid w:val="00A54E79"/>
    <w:rsid w:val="00A62F60"/>
    <w:rsid w:val="00A65974"/>
    <w:rsid w:val="00A65B31"/>
    <w:rsid w:val="00A71EBD"/>
    <w:rsid w:val="00A7435E"/>
    <w:rsid w:val="00A75468"/>
    <w:rsid w:val="00A75938"/>
    <w:rsid w:val="00A805A2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C77AD"/>
    <w:rsid w:val="00AD085A"/>
    <w:rsid w:val="00AE238F"/>
    <w:rsid w:val="00AE38F3"/>
    <w:rsid w:val="00AE47FF"/>
    <w:rsid w:val="00AF2155"/>
    <w:rsid w:val="00AF5219"/>
    <w:rsid w:val="00AF64EB"/>
    <w:rsid w:val="00AF66DD"/>
    <w:rsid w:val="00B03A2A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73DE5"/>
    <w:rsid w:val="00B758AC"/>
    <w:rsid w:val="00B779E3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29E6"/>
    <w:rsid w:val="00BD5233"/>
    <w:rsid w:val="00BD5531"/>
    <w:rsid w:val="00BD6DF3"/>
    <w:rsid w:val="00BE71F0"/>
    <w:rsid w:val="00BF188B"/>
    <w:rsid w:val="00C00345"/>
    <w:rsid w:val="00C05C60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0D47"/>
    <w:rsid w:val="00C97ED5"/>
    <w:rsid w:val="00CA0CD9"/>
    <w:rsid w:val="00CA646C"/>
    <w:rsid w:val="00CB1694"/>
    <w:rsid w:val="00CD6430"/>
    <w:rsid w:val="00CE01E7"/>
    <w:rsid w:val="00CE02B3"/>
    <w:rsid w:val="00CE536B"/>
    <w:rsid w:val="00CE7855"/>
    <w:rsid w:val="00CF15A4"/>
    <w:rsid w:val="00CF3B6C"/>
    <w:rsid w:val="00CF412F"/>
    <w:rsid w:val="00D017A7"/>
    <w:rsid w:val="00D02014"/>
    <w:rsid w:val="00D077D6"/>
    <w:rsid w:val="00D107F4"/>
    <w:rsid w:val="00D2622F"/>
    <w:rsid w:val="00D35C5F"/>
    <w:rsid w:val="00D419C3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A0B3B"/>
    <w:rsid w:val="00DB3C23"/>
    <w:rsid w:val="00DC21DB"/>
    <w:rsid w:val="00DC3C3B"/>
    <w:rsid w:val="00DC45CD"/>
    <w:rsid w:val="00DD7876"/>
    <w:rsid w:val="00DE3517"/>
    <w:rsid w:val="00DF2061"/>
    <w:rsid w:val="00DF346A"/>
    <w:rsid w:val="00DF3B99"/>
    <w:rsid w:val="00E05A6D"/>
    <w:rsid w:val="00E0777C"/>
    <w:rsid w:val="00E17220"/>
    <w:rsid w:val="00E213AA"/>
    <w:rsid w:val="00E216DC"/>
    <w:rsid w:val="00E22881"/>
    <w:rsid w:val="00E24C6A"/>
    <w:rsid w:val="00E27C6C"/>
    <w:rsid w:val="00E30CD7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395E"/>
    <w:rsid w:val="00E74F6B"/>
    <w:rsid w:val="00E75104"/>
    <w:rsid w:val="00E82069"/>
    <w:rsid w:val="00E87962"/>
    <w:rsid w:val="00E9510A"/>
    <w:rsid w:val="00EA16A6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1AF0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12B4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2B08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B08"/>
    <w:pPr>
      <w:keepNext/>
      <w:keepLines/>
      <w:spacing w:before="120" w:after="60" w:line="240" w:lineRule="auto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A2B08"/>
    <w:rPr>
      <w:rFonts w:eastAsia="Times New Roman" w:cs="Times New Roman"/>
      <w:b/>
      <w:color w:val="642D08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B08"/>
    <w:rPr>
      <w:rFonts w:eastAsia="Times New Roman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A2B08"/>
    <w:rPr>
      <w:rFonts w:cs="Times New Roman"/>
      <w:lang w:val="bg-BG"/>
    </w:rPr>
  </w:style>
  <w:style w:type="paragraph" w:styleId="Footer">
    <w:name w:val="footer"/>
    <w:basedOn w:val="Normal"/>
    <w:link w:val="FooterChar"/>
    <w:uiPriority w:val="99"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A2B08"/>
    <w:rPr>
      <w:rFonts w:cs="Times New Roman"/>
      <w:lang w:val="bg-BG"/>
    </w:rPr>
  </w:style>
  <w:style w:type="character" w:styleId="Hyperlink">
    <w:name w:val="Hyperlink"/>
    <w:basedOn w:val="DefaultParagraphFont"/>
    <w:uiPriority w:val="99"/>
    <w:rsid w:val="006A2B08"/>
    <w:rPr>
      <w:rFonts w:cs="Times New Roman"/>
      <w:color w:val="0563C1"/>
      <w:u w:val="single"/>
    </w:rPr>
  </w:style>
  <w:style w:type="character" w:styleId="Strong">
    <w:name w:val="Strong"/>
    <w:basedOn w:val="DefaultParagraphFont"/>
    <w:uiPriority w:val="99"/>
    <w:qFormat/>
    <w:rsid w:val="006A2B08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99"/>
    <w:rsid w:val="0091057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8.png"/><Relationship Id="rId3" Type="http://schemas.openxmlformats.org/officeDocument/2006/relationships/hyperlink" Target="http://softuni.bg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github.com/softuni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285</Words>
  <Characters>1625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3 – Royal Flush</dc:title>
  <dc:subject/>
  <dc:creator/>
  <cp:keywords/>
  <dc:description/>
  <cp:lastModifiedBy>User</cp:lastModifiedBy>
  <cp:revision>2</cp:revision>
  <dcterms:created xsi:type="dcterms:W3CDTF">2016-05-08T14:20:00Z</dcterms:created>
  <dcterms:modified xsi:type="dcterms:W3CDTF">2016-05-08T14:20:00Z</dcterms:modified>
</cp:coreProperties>
</file>