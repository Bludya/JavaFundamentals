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045" w:rsidRDefault="00FC2045" w:rsidP="00C43F75">
      <w:pPr>
        <w:pStyle w:val="Heading1"/>
        <w:spacing w:before="0" w:after="120" w:line="240" w:lineRule="auto"/>
        <w:jc w:val="center"/>
        <w:rPr>
          <w:lang w:val="en-US"/>
        </w:rPr>
      </w:pPr>
      <w:r w:rsidRPr="00AF66DD">
        <w:rPr>
          <w:lang w:val="en-US"/>
        </w:rPr>
        <w:t xml:space="preserve">Problem </w:t>
      </w:r>
      <w:r>
        <w:rPr>
          <w:lang w:val="en-US"/>
        </w:rPr>
        <w:t>4 – Royal Accounting</w:t>
      </w:r>
    </w:p>
    <w:p w:rsidR="00FC2045" w:rsidRDefault="00FC2045" w:rsidP="00E9358C">
      <w:pPr>
        <w:rPr>
          <w:lang w:val="en-US"/>
        </w:rPr>
      </w:pPr>
      <w:r>
        <w:rPr>
          <w:lang w:val="en-US"/>
        </w:rPr>
        <w:t xml:space="preserve">Royal was very impressed by the legendary dragon Karl Marx, who managed to establish an accounting system for dragons, and decided to make his own one. </w:t>
      </w:r>
    </w:p>
    <w:p w:rsidR="00FC2045" w:rsidRDefault="00FC2045" w:rsidP="00E9358C">
      <w:pPr>
        <w:rPr>
          <w:lang w:val="en-US"/>
        </w:rPr>
      </w:pPr>
      <w:r>
        <w:rPr>
          <w:lang w:val="en-US"/>
        </w:rPr>
        <w:t>You will be given several input lines. This is the format they must follow:</w:t>
      </w:r>
    </w:p>
    <w:p w:rsidR="00FC2045" w:rsidRDefault="00FC2045" w:rsidP="00E9358C">
      <w:pPr>
        <w:rPr>
          <w:lang w:val="en-US"/>
        </w:rPr>
      </w:pPr>
      <w:r>
        <w:rPr>
          <w:lang w:val="en-US"/>
        </w:rPr>
        <w:t>{employeeName};{workHoursPerDay};{dailyPayment};{team}</w:t>
      </w:r>
    </w:p>
    <w:p w:rsidR="00FC2045" w:rsidRDefault="00FC2045" w:rsidP="00E9358C">
      <w:pPr>
        <w:rPr>
          <w:lang w:val="en-US"/>
        </w:rPr>
      </w:pPr>
      <w:r>
        <w:rPr>
          <w:lang w:val="en-US"/>
        </w:rPr>
        <w:t xml:space="preserve">Where “employee name” and “team name” are </w:t>
      </w:r>
      <w:r w:rsidRPr="00BE31FE">
        <w:rPr>
          <w:b/>
          <w:lang w:val="en-US"/>
        </w:rPr>
        <w:t>strings</w:t>
      </w:r>
      <w:r>
        <w:rPr>
          <w:lang w:val="en-US"/>
        </w:rPr>
        <w:t xml:space="preserve">, and must consist only of English alphabet characters, “work hours per day” is an </w:t>
      </w:r>
      <w:r w:rsidRPr="00F73568">
        <w:rPr>
          <w:b/>
          <w:lang w:val="en-US"/>
        </w:rPr>
        <w:t>integer</w:t>
      </w:r>
      <w:r>
        <w:rPr>
          <w:lang w:val="en-US"/>
        </w:rPr>
        <w:t xml:space="preserve">, and must, obviously, consist only of digits, and “daily payment” is a </w:t>
      </w:r>
      <w:r w:rsidRPr="00F73568">
        <w:rPr>
          <w:b/>
          <w:lang w:val="en-US"/>
        </w:rPr>
        <w:t>floating point</w:t>
      </w:r>
      <w:r>
        <w:rPr>
          <w:lang w:val="en-US"/>
        </w:rPr>
        <w:t xml:space="preserve"> number, it can have digits after the decimal point. Every employee has its own team. There can be more than one employee in a team. </w:t>
      </w:r>
      <w:r w:rsidRPr="00C343E1">
        <w:rPr>
          <w:b/>
          <w:lang w:val="en-US"/>
        </w:rPr>
        <w:t>Any</w:t>
      </w:r>
      <w:r>
        <w:rPr>
          <w:lang w:val="en-US"/>
        </w:rPr>
        <w:t xml:space="preserve"> format that does </w:t>
      </w:r>
      <w:r w:rsidRPr="00C343E1">
        <w:rPr>
          <w:b/>
          <w:lang w:val="en-US"/>
        </w:rPr>
        <w:t>not</w:t>
      </w:r>
      <w:r>
        <w:rPr>
          <w:b/>
          <w:lang w:val="en-US"/>
        </w:rPr>
        <w:t xml:space="preserve"> </w:t>
      </w:r>
      <w:r>
        <w:rPr>
          <w:lang w:val="en-US"/>
        </w:rPr>
        <w:t xml:space="preserve">consist </w:t>
      </w:r>
      <w:r>
        <w:rPr>
          <w:b/>
          <w:lang w:val="en-US"/>
        </w:rPr>
        <w:t xml:space="preserve">only </w:t>
      </w:r>
      <w:r>
        <w:rPr>
          <w:lang w:val="en-US"/>
        </w:rPr>
        <w:t xml:space="preserve">of what was, specified above, as a </w:t>
      </w:r>
      <w:r>
        <w:rPr>
          <w:b/>
          <w:lang w:val="en-US"/>
        </w:rPr>
        <w:t>valid</w:t>
      </w:r>
      <w:r>
        <w:rPr>
          <w:lang w:val="en-US"/>
        </w:rPr>
        <w:t xml:space="preserve"> format, </w:t>
      </w:r>
      <w:r w:rsidRPr="00C343E1">
        <w:rPr>
          <w:b/>
          <w:lang w:val="en-US"/>
        </w:rPr>
        <w:t>must</w:t>
      </w:r>
      <w:r>
        <w:rPr>
          <w:lang w:val="en-US"/>
        </w:rPr>
        <w:t xml:space="preserve"> be ignored. If an employee name already exists, you should </w:t>
      </w:r>
      <w:r>
        <w:rPr>
          <w:b/>
          <w:lang w:val="en-US"/>
        </w:rPr>
        <w:t xml:space="preserve">ignore </w:t>
      </w:r>
      <w:r>
        <w:rPr>
          <w:lang w:val="en-US"/>
        </w:rPr>
        <w:t>that specific line of input.</w:t>
      </w:r>
    </w:p>
    <w:p w:rsidR="00FC2045" w:rsidRDefault="00FC2045" w:rsidP="00E9358C">
      <w:pPr>
        <w:rPr>
          <w:lang w:val="en-US"/>
        </w:rPr>
      </w:pPr>
      <w:r>
        <w:rPr>
          <w:lang w:val="en-US"/>
        </w:rPr>
        <w:t>When you receive the command “Pishi kuf i da si hodim” - that means Royal got bored of all the accounting and he will not accept any other employee data for the day. That means that you must print the data you have gathered, but in a specific format.</w:t>
      </w:r>
    </w:p>
    <w:p w:rsidR="00FC2045" w:rsidRDefault="00FC2045" w:rsidP="00E9358C">
      <w:pPr>
        <w:rPr>
          <w:lang w:val="en-US"/>
        </w:rPr>
      </w:pPr>
      <w:r>
        <w:rPr>
          <w:lang w:val="en-US"/>
        </w:rPr>
        <w:t>You must order the teams, by the amount of money every team has gathered, which depends on the sum of the monthly payment of each employee from that team. Each employee’s monthly payment is calculated by his:</w:t>
      </w:r>
    </w:p>
    <w:p w:rsidR="00FC2045" w:rsidRDefault="00FC2045" w:rsidP="00E9358C">
      <w:pPr>
        <w:rPr>
          <w:b/>
          <w:lang w:val="en-US"/>
        </w:rPr>
      </w:pPr>
      <w:r>
        <w:rPr>
          <w:b/>
          <w:lang w:val="en-US"/>
        </w:rPr>
        <w:t>((daily payment * work hours) / 24) * 30</w:t>
      </w:r>
    </w:p>
    <w:p w:rsidR="00FC2045" w:rsidRPr="00F92D1A" w:rsidRDefault="00FC2045" w:rsidP="00E9358C">
      <w:pPr>
        <w:rPr>
          <w:lang w:val="en-US"/>
        </w:rPr>
      </w:pPr>
      <w:r>
        <w:rPr>
          <w:lang w:val="en-US"/>
        </w:rPr>
        <w:t xml:space="preserve">The order of the teams is descending, by the criteria specified above. For every team you must print info about each of its employees. The employees must also be sorted first by their work hours – descending order, second by their daily income, which is </w:t>
      </w:r>
      <w:r>
        <w:rPr>
          <w:b/>
          <w:lang w:val="en-US"/>
        </w:rPr>
        <w:t>(daily payment * work hours) / 24</w:t>
      </w:r>
      <w:r>
        <w:rPr>
          <w:lang w:val="en-US"/>
        </w:rPr>
        <w:t xml:space="preserve"> – descending order. If even after that they are not sorted, order them alphabetically.</w:t>
      </w:r>
    </w:p>
    <w:p w:rsidR="00FC2045" w:rsidRDefault="00FC2045" w:rsidP="00C43F75">
      <w:pPr>
        <w:pStyle w:val="Heading3"/>
        <w:spacing w:before="0" w:after="0"/>
        <w:jc w:val="both"/>
        <w:rPr>
          <w:rFonts w:eastAsia="MS Mincho"/>
          <w:lang w:val="en-US"/>
        </w:rPr>
      </w:pPr>
      <w:r w:rsidRPr="00AF66DD">
        <w:rPr>
          <w:rFonts w:eastAsia="MS Mincho"/>
          <w:lang w:val="en-US"/>
        </w:rPr>
        <w:t>Input</w:t>
      </w:r>
    </w:p>
    <w:p w:rsidR="00FC2045" w:rsidRDefault="00FC2045" w:rsidP="00C43F75">
      <w:pPr>
        <w:pStyle w:val="ListParagraph"/>
        <w:numPr>
          <w:ilvl w:val="0"/>
          <w:numId w:val="9"/>
        </w:numPr>
        <w:jc w:val="both"/>
        <w:rPr>
          <w:lang w:val="en-US"/>
        </w:rPr>
      </w:pPr>
      <w:r>
        <w:rPr>
          <w:lang w:val="en-US"/>
        </w:rPr>
        <w:t>As input, you will receive several lines containing information, but only those that follow the format, specified above, must be accepted as valid.</w:t>
      </w:r>
    </w:p>
    <w:p w:rsidR="00FC2045" w:rsidRDefault="00FC2045" w:rsidP="00C43F75">
      <w:pPr>
        <w:pStyle w:val="ListParagraph"/>
        <w:numPr>
          <w:ilvl w:val="0"/>
          <w:numId w:val="9"/>
        </w:numPr>
        <w:jc w:val="both"/>
        <w:rPr>
          <w:lang w:val="en-US"/>
        </w:rPr>
      </w:pPr>
      <w:r>
        <w:rPr>
          <w:lang w:val="en-US"/>
        </w:rPr>
        <w:t>When the command “Pishi kuf i da si hodim” is entered, you must end the input sequence and start the output.</w:t>
      </w:r>
    </w:p>
    <w:p w:rsidR="00FC2045" w:rsidRDefault="00FC2045" w:rsidP="00C43F75">
      <w:pPr>
        <w:pStyle w:val="Heading3"/>
        <w:spacing w:before="0" w:after="0"/>
        <w:jc w:val="both"/>
        <w:rPr>
          <w:rFonts w:eastAsia="MS Mincho"/>
          <w:lang w:val="en-US" w:eastAsia="ja-JP"/>
        </w:rPr>
      </w:pPr>
      <w:r w:rsidRPr="00AF66DD">
        <w:rPr>
          <w:rFonts w:eastAsia="MS Mincho"/>
          <w:lang w:val="en-US" w:eastAsia="ja-JP"/>
        </w:rPr>
        <w:t>Output</w:t>
      </w:r>
    </w:p>
    <w:p w:rsidR="00FC2045" w:rsidRDefault="00FC2045" w:rsidP="00E9358C">
      <w:pPr>
        <w:pStyle w:val="ListParagraph"/>
        <w:numPr>
          <w:ilvl w:val="0"/>
          <w:numId w:val="9"/>
        </w:numPr>
        <w:rPr>
          <w:lang w:val="en-US" w:eastAsia="ja-JP"/>
        </w:rPr>
      </w:pPr>
      <w:r>
        <w:rPr>
          <w:lang w:val="en-US" w:eastAsia="ja-JP"/>
        </w:rPr>
        <w:t>The output is simple, you must print every team, and for every team its employees, padded three dollar symbols inside (because Royal loves money), in the following way:</w:t>
      </w:r>
    </w:p>
    <w:p w:rsidR="00FC2045" w:rsidRDefault="00FC2045" w:rsidP="00E9358C">
      <w:pPr>
        <w:pStyle w:val="ListParagraph"/>
        <w:numPr>
          <w:ilvl w:val="0"/>
          <w:numId w:val="9"/>
        </w:numPr>
        <w:rPr>
          <w:lang w:val="en-US" w:eastAsia="ja-JP"/>
        </w:rPr>
      </w:pPr>
      <w:r>
        <w:rPr>
          <w:lang w:val="en-US" w:eastAsia="ja-JP"/>
        </w:rPr>
        <w:t>“Team - {teamName}”</w:t>
      </w:r>
    </w:p>
    <w:p w:rsidR="00FC2045" w:rsidRDefault="00FC2045" w:rsidP="00E9358C">
      <w:pPr>
        <w:pStyle w:val="ListParagraph"/>
        <w:numPr>
          <w:ilvl w:val="0"/>
          <w:numId w:val="9"/>
        </w:numPr>
        <w:rPr>
          <w:lang w:val="en-US" w:eastAsia="ja-JP"/>
        </w:rPr>
      </w:pPr>
      <w:r>
        <w:rPr>
          <w:lang w:val="en-US" w:eastAsia="ja-JP"/>
        </w:rPr>
        <w:t>“$$${employeeName1} – {workHours} – {dailyIncome}</w:t>
      </w:r>
    </w:p>
    <w:p w:rsidR="00FC2045" w:rsidRDefault="00FC2045" w:rsidP="00E9358C">
      <w:pPr>
        <w:pStyle w:val="ListParagraph"/>
        <w:numPr>
          <w:ilvl w:val="0"/>
          <w:numId w:val="9"/>
        </w:numPr>
        <w:rPr>
          <w:lang w:val="en-US" w:eastAsia="ja-JP"/>
        </w:rPr>
      </w:pPr>
      <w:r>
        <w:rPr>
          <w:lang w:val="en-US" w:eastAsia="ja-JP"/>
        </w:rPr>
        <w:t>“$$${employeeName2} – {workHours} – {dailyIncome}</w:t>
      </w:r>
    </w:p>
    <w:p w:rsidR="00FC2045" w:rsidRPr="00612085" w:rsidRDefault="00FC2045" w:rsidP="00E9358C">
      <w:pPr>
        <w:pStyle w:val="ListParagraph"/>
        <w:numPr>
          <w:ilvl w:val="0"/>
          <w:numId w:val="9"/>
        </w:numPr>
        <w:rPr>
          <w:lang w:val="en-US" w:eastAsia="ja-JP"/>
        </w:rPr>
      </w:pPr>
      <w:r w:rsidRPr="00612085">
        <w:rPr>
          <w:lang w:val="en-US" w:eastAsia="ja-JP"/>
        </w:rPr>
        <w:t>“{</w:t>
      </w:r>
      <w:r>
        <w:rPr>
          <w:lang w:val="en-US" w:eastAsia="ja-JP"/>
        </w:rPr>
        <w:t>team</w:t>
      </w:r>
      <w:r w:rsidRPr="00612085">
        <w:rPr>
          <w:lang w:val="en-US" w:eastAsia="ja-JP"/>
        </w:rPr>
        <w:t>Name2}…”</w:t>
      </w:r>
    </w:p>
    <w:p w:rsidR="00FC2045" w:rsidRPr="00E9358C" w:rsidRDefault="00FC2045" w:rsidP="00E9358C">
      <w:pPr>
        <w:pStyle w:val="ListParagraph"/>
        <w:numPr>
          <w:ilvl w:val="0"/>
          <w:numId w:val="9"/>
        </w:numPr>
        <w:rPr>
          <w:lang w:val="en-US" w:eastAsia="ja-JP"/>
        </w:rPr>
      </w:pPr>
      <w:r>
        <w:rPr>
          <w:lang w:val="en-US" w:eastAsia="ja-JP"/>
        </w:rPr>
        <w:t>The daily income must be</w:t>
      </w:r>
      <w:bookmarkStart w:id="0" w:name="_GoBack"/>
      <w:bookmarkEnd w:id="0"/>
      <w:r>
        <w:rPr>
          <w:lang w:val="en-US" w:eastAsia="ja-JP"/>
        </w:rPr>
        <w:t xml:space="preserve"> printed to </w:t>
      </w:r>
      <w:r w:rsidRPr="00752B91">
        <w:rPr>
          <w:b/>
          <w:lang w:val="en-US" w:eastAsia="ja-JP"/>
        </w:rPr>
        <w:t>6</w:t>
      </w:r>
      <w:r>
        <w:rPr>
          <w:lang w:val="en-US" w:eastAsia="ja-JP"/>
        </w:rPr>
        <w:t xml:space="preserve"> </w:t>
      </w:r>
      <w:r w:rsidRPr="00752B91">
        <w:rPr>
          <w:b/>
          <w:lang w:val="en-US" w:eastAsia="ja-JP"/>
        </w:rPr>
        <w:t>digits</w:t>
      </w:r>
      <w:r>
        <w:rPr>
          <w:lang w:val="en-US" w:eastAsia="ja-JP"/>
        </w:rPr>
        <w:t xml:space="preserve"> after the decimal point. </w:t>
      </w:r>
      <w:r w:rsidRPr="00752B91">
        <w:rPr>
          <w:lang w:val="en-US" w:eastAsia="ja-JP"/>
        </w:rPr>
        <w:t>See</w:t>
      </w:r>
      <w:r>
        <w:rPr>
          <w:lang w:val="en-US" w:eastAsia="ja-JP"/>
        </w:rPr>
        <w:t xml:space="preserve"> the examples for more info.</w:t>
      </w:r>
    </w:p>
    <w:p w:rsidR="00FC2045" w:rsidRDefault="00FC2045" w:rsidP="00C43F75">
      <w:pPr>
        <w:pStyle w:val="Heading3"/>
        <w:spacing w:before="0" w:after="0"/>
        <w:jc w:val="both"/>
        <w:rPr>
          <w:rFonts w:eastAsia="MS Mincho"/>
          <w:lang w:val="en-US" w:eastAsia="ja-JP"/>
        </w:rPr>
      </w:pPr>
      <w:r>
        <w:rPr>
          <w:rFonts w:eastAsia="MS Mincho"/>
          <w:lang w:val="en-US" w:eastAsia="ja-JP"/>
        </w:rPr>
        <w:t>Constraints</w:t>
      </w:r>
    </w:p>
    <w:p w:rsidR="00FC2045" w:rsidRDefault="00FC2045" w:rsidP="00C43F75">
      <w:pPr>
        <w:pStyle w:val="ListParagraph"/>
        <w:numPr>
          <w:ilvl w:val="0"/>
          <w:numId w:val="12"/>
        </w:numPr>
        <w:rPr>
          <w:rFonts w:eastAsia="MS Mincho"/>
          <w:lang w:val="en-US" w:eastAsia="ja-JP"/>
        </w:rPr>
      </w:pPr>
      <w:r>
        <w:rPr>
          <w:rFonts w:eastAsia="MS Mincho"/>
          <w:lang w:val="en-US" w:eastAsia="ja-JP"/>
        </w:rPr>
        <w:t>The employee name and team name will always be strings consisting of at least 1 character.</w:t>
      </w:r>
    </w:p>
    <w:p w:rsidR="00FC2045" w:rsidRDefault="00FC2045" w:rsidP="00C43F75">
      <w:pPr>
        <w:pStyle w:val="ListParagraph"/>
        <w:numPr>
          <w:ilvl w:val="0"/>
          <w:numId w:val="12"/>
        </w:numPr>
        <w:rPr>
          <w:rFonts w:eastAsia="MS Mincho"/>
          <w:lang w:val="en-US" w:eastAsia="ja-JP"/>
        </w:rPr>
      </w:pPr>
      <w:r>
        <w:rPr>
          <w:rFonts w:eastAsia="MS Mincho"/>
          <w:lang w:val="en-US" w:eastAsia="ja-JP"/>
        </w:rPr>
        <w:t>The valid work hours per day will be an integer in range [-2</w:t>
      </w:r>
      <w:r>
        <w:rPr>
          <w:rFonts w:eastAsia="MS Mincho"/>
          <w:vertAlign w:val="superscript"/>
          <w:lang w:val="en-US" w:eastAsia="ja-JP"/>
        </w:rPr>
        <w:t>31</w:t>
      </w:r>
      <w:r>
        <w:rPr>
          <w:rFonts w:eastAsia="MS Mincho"/>
          <w:lang w:val="en-US" w:eastAsia="ja-JP"/>
        </w:rPr>
        <w:t xml:space="preserve"> + 1, 2</w:t>
      </w:r>
      <w:r>
        <w:rPr>
          <w:rFonts w:eastAsia="MS Mincho"/>
          <w:vertAlign w:val="superscript"/>
          <w:lang w:val="en-US" w:eastAsia="ja-JP"/>
        </w:rPr>
        <w:t>31</w:t>
      </w:r>
      <w:r>
        <w:rPr>
          <w:rFonts w:eastAsia="MS Mincho"/>
          <w:lang w:val="en-US" w:eastAsia="ja-JP"/>
        </w:rPr>
        <w:t xml:space="preserve"> – 1].</w:t>
      </w:r>
    </w:p>
    <w:p w:rsidR="00FC2045" w:rsidRPr="0047542C" w:rsidRDefault="00FC2045" w:rsidP="0047542C">
      <w:pPr>
        <w:pStyle w:val="ListParagraph"/>
        <w:numPr>
          <w:ilvl w:val="0"/>
          <w:numId w:val="12"/>
        </w:numPr>
        <w:rPr>
          <w:rFonts w:eastAsia="MS Mincho"/>
          <w:lang w:val="en-US" w:eastAsia="ja-JP"/>
        </w:rPr>
      </w:pPr>
      <w:r>
        <w:rPr>
          <w:rFonts w:eastAsia="MS Mincho"/>
          <w:lang w:val="en-US" w:eastAsia="ja-JP"/>
        </w:rPr>
        <w:t>The valid daily payment will be a floating number in range [-2</w:t>
      </w:r>
      <w:r>
        <w:rPr>
          <w:rFonts w:eastAsia="MS Mincho"/>
          <w:vertAlign w:val="superscript"/>
          <w:lang w:val="en-US" w:eastAsia="ja-JP"/>
        </w:rPr>
        <w:t>64</w:t>
      </w:r>
      <w:r>
        <w:rPr>
          <w:rFonts w:eastAsia="MS Mincho"/>
          <w:lang w:val="en-US" w:eastAsia="ja-JP"/>
        </w:rPr>
        <w:t>, 2</w:t>
      </w:r>
      <w:r>
        <w:rPr>
          <w:rFonts w:eastAsia="MS Mincho"/>
          <w:vertAlign w:val="superscript"/>
          <w:lang w:val="en-US" w:eastAsia="ja-JP"/>
        </w:rPr>
        <w:t>64</w:t>
      </w:r>
      <w:r>
        <w:rPr>
          <w:rFonts w:eastAsia="MS Mincho"/>
          <w:lang w:val="en-US" w:eastAsia="ja-JP"/>
        </w:rPr>
        <w:t>].</w:t>
      </w:r>
    </w:p>
    <w:p w:rsidR="00FC2045" w:rsidRPr="00D435DD" w:rsidRDefault="00FC2045" w:rsidP="00F73568">
      <w:pPr>
        <w:pStyle w:val="ListParagraph"/>
        <w:numPr>
          <w:ilvl w:val="0"/>
          <w:numId w:val="12"/>
        </w:numPr>
        <w:rPr>
          <w:rFonts w:eastAsia="MS Mincho"/>
          <w:lang w:val="en-US" w:eastAsia="ja-JP"/>
        </w:rPr>
      </w:pPr>
      <w:r>
        <w:rPr>
          <w:rFonts w:eastAsia="MS Mincho"/>
          <w:lang w:val="en-US" w:eastAsia="ja-JP"/>
        </w:rPr>
        <w:t>Allowed time/memory: 100ms/16MB.</w:t>
      </w:r>
    </w:p>
    <w:p w:rsidR="00FC2045" w:rsidRDefault="00FC2045" w:rsidP="001A1883">
      <w:pPr>
        <w:pStyle w:val="Heading3"/>
        <w:spacing w:before="0" w:after="0"/>
        <w:jc w:val="both"/>
        <w:rPr>
          <w:rFonts w:eastAsia="MS Mincho"/>
          <w:lang w:val="en-US" w:eastAsia="ja-JP"/>
        </w:rPr>
      </w:pPr>
      <w:r>
        <w:rPr>
          <w:rFonts w:eastAsia="MS Mincho"/>
          <w:lang w:val="en-US" w:eastAsia="ja-JP"/>
        </w:rPr>
        <w:t>Examples</w:t>
      </w:r>
    </w:p>
    <w:p w:rsidR="00FC2045" w:rsidRPr="001A1883" w:rsidRDefault="00FC2045" w:rsidP="001A1883">
      <w:pPr>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0A0"/>
      </w:tblPr>
      <w:tblGrid>
        <w:gridCol w:w="4576"/>
        <w:gridCol w:w="4410"/>
      </w:tblGrid>
      <w:tr w:rsidR="00FC2045" w:rsidRPr="002B30D9" w:rsidTr="007924F3">
        <w:trPr>
          <w:trHeight w:val="22"/>
        </w:trPr>
        <w:tc>
          <w:tcPr>
            <w:tcW w:w="4576" w:type="dxa"/>
            <w:shd w:val="clear" w:color="auto" w:fill="D9D9D9"/>
          </w:tcPr>
          <w:p w:rsidR="00FC2045" w:rsidRPr="002B30D9" w:rsidRDefault="00FC2045" w:rsidP="007924F3">
            <w:pPr>
              <w:spacing w:after="0" w:line="240" w:lineRule="auto"/>
              <w:jc w:val="both"/>
              <w:rPr>
                <w:rStyle w:val="Strong"/>
                <w:sz w:val="24"/>
                <w:szCs w:val="24"/>
                <w:lang w:val="en-US"/>
              </w:rPr>
            </w:pPr>
            <w:r w:rsidRPr="002B30D9">
              <w:rPr>
                <w:rStyle w:val="Strong"/>
                <w:sz w:val="24"/>
                <w:szCs w:val="24"/>
                <w:lang w:val="en-US"/>
              </w:rPr>
              <w:t>Input</w:t>
            </w:r>
          </w:p>
        </w:tc>
        <w:tc>
          <w:tcPr>
            <w:tcW w:w="4410" w:type="dxa"/>
            <w:shd w:val="clear" w:color="auto" w:fill="D9D9D9"/>
          </w:tcPr>
          <w:p w:rsidR="00FC2045" w:rsidRPr="002B30D9" w:rsidRDefault="00FC2045" w:rsidP="007924F3">
            <w:pPr>
              <w:spacing w:after="0" w:line="240" w:lineRule="auto"/>
              <w:jc w:val="both"/>
              <w:rPr>
                <w:rStyle w:val="Strong"/>
                <w:sz w:val="24"/>
                <w:szCs w:val="24"/>
                <w:lang w:val="en-US"/>
              </w:rPr>
            </w:pPr>
            <w:r w:rsidRPr="002B30D9">
              <w:rPr>
                <w:rStyle w:val="Strong"/>
                <w:sz w:val="24"/>
                <w:szCs w:val="24"/>
                <w:lang w:val="en-US"/>
              </w:rPr>
              <w:t>Output</w:t>
            </w:r>
          </w:p>
        </w:tc>
      </w:tr>
      <w:tr w:rsidR="00FC2045" w:rsidRPr="002B30D9" w:rsidTr="007924F3">
        <w:trPr>
          <w:trHeight w:val="626"/>
        </w:trPr>
        <w:tc>
          <w:tcPr>
            <w:tcW w:w="4576" w:type="dxa"/>
          </w:tcPr>
          <w:p w:rsidR="00FC2045" w:rsidRPr="002B30D9" w:rsidRDefault="00FC2045" w:rsidP="007924F3">
            <w:pPr>
              <w:spacing w:after="0" w:line="240" w:lineRule="auto"/>
              <w:rPr>
                <w:rFonts w:ascii="Consolas" w:hAnsi="Consolas" w:cs="Consolas"/>
                <w:noProof/>
                <w:sz w:val="21"/>
                <w:szCs w:val="21"/>
                <w:lang w:val="en-US"/>
              </w:rPr>
            </w:pPr>
            <w:r w:rsidRPr="002B30D9">
              <w:rPr>
                <w:rFonts w:ascii="Consolas" w:hAnsi="Consolas" w:cs="Consolas"/>
                <w:noProof/>
                <w:sz w:val="21"/>
                <w:szCs w:val="21"/>
                <w:lang w:val="en-US"/>
              </w:rPr>
              <w:t>Toshko;4;15.56;Trainers</w:t>
            </w:r>
          </w:p>
          <w:p w:rsidR="00FC2045" w:rsidRPr="002B30D9" w:rsidRDefault="00FC2045" w:rsidP="007924F3">
            <w:pPr>
              <w:spacing w:after="0" w:line="240" w:lineRule="auto"/>
              <w:rPr>
                <w:rFonts w:ascii="Consolas" w:hAnsi="Consolas" w:cs="Consolas"/>
                <w:noProof/>
                <w:sz w:val="21"/>
                <w:szCs w:val="21"/>
                <w:lang w:val="en-US"/>
              </w:rPr>
            </w:pPr>
            <w:r w:rsidRPr="002B30D9">
              <w:rPr>
                <w:rFonts w:ascii="Consolas" w:hAnsi="Consolas" w:cs="Consolas"/>
                <w:noProof/>
                <w:sz w:val="21"/>
                <w:szCs w:val="21"/>
                <w:lang w:val="en-US"/>
              </w:rPr>
              <w:t>Moni;8;22.768;Trainers</w:t>
            </w:r>
          </w:p>
          <w:p w:rsidR="00FC2045" w:rsidRPr="002B30D9" w:rsidRDefault="00FC2045" w:rsidP="007924F3">
            <w:pPr>
              <w:spacing w:after="0" w:line="240" w:lineRule="auto"/>
              <w:rPr>
                <w:rFonts w:ascii="Consolas" w:hAnsi="Consolas" w:cs="Consolas"/>
                <w:noProof/>
                <w:sz w:val="21"/>
                <w:szCs w:val="21"/>
                <w:lang w:val="en-US"/>
              </w:rPr>
            </w:pPr>
            <w:r w:rsidRPr="002B30D9">
              <w:rPr>
                <w:rFonts w:ascii="Consolas" w:hAnsi="Consolas" w:cs="Consolas"/>
                <w:noProof/>
                <w:sz w:val="21"/>
                <w:szCs w:val="21"/>
                <w:lang w:val="en-US"/>
              </w:rPr>
              <w:t>Nasko;12;8.34;Procrastinators</w:t>
            </w:r>
          </w:p>
          <w:p w:rsidR="00FC2045" w:rsidRPr="002B30D9" w:rsidRDefault="00FC2045" w:rsidP="007924F3">
            <w:pPr>
              <w:spacing w:after="0" w:line="240" w:lineRule="auto"/>
              <w:rPr>
                <w:rFonts w:ascii="Consolas" w:hAnsi="Consolas" w:cs="Consolas"/>
                <w:noProof/>
                <w:sz w:val="21"/>
                <w:szCs w:val="21"/>
                <w:lang w:val="en-US"/>
              </w:rPr>
            </w:pPr>
            <w:r w:rsidRPr="002B30D9">
              <w:rPr>
                <w:rFonts w:ascii="Consolas" w:hAnsi="Consolas" w:cs="Consolas"/>
                <w:noProof/>
                <w:sz w:val="21"/>
                <w:szCs w:val="21"/>
                <w:lang w:val="en-US"/>
              </w:rPr>
              <w:t>Ivo;12;14;Procrastinators</w:t>
            </w:r>
          </w:p>
          <w:p w:rsidR="00FC2045" w:rsidRPr="002B30D9" w:rsidRDefault="00FC2045" w:rsidP="00612085">
            <w:pPr>
              <w:spacing w:after="0" w:line="240" w:lineRule="auto"/>
              <w:rPr>
                <w:rFonts w:ascii="Consolas" w:hAnsi="Consolas" w:cs="Consolas"/>
                <w:noProof/>
                <w:sz w:val="21"/>
                <w:szCs w:val="21"/>
                <w:lang w:val="en-US"/>
              </w:rPr>
            </w:pPr>
            <w:r w:rsidRPr="002B30D9">
              <w:rPr>
                <w:rFonts w:ascii="Consolas" w:hAnsi="Consolas" w:cs="Consolas"/>
                <w:noProof/>
                <w:sz w:val="21"/>
                <w:szCs w:val="21"/>
                <w:lang w:val="en-US"/>
              </w:rPr>
              <w:t>Pishi kuf i da si hodim</w:t>
            </w:r>
          </w:p>
        </w:tc>
        <w:tc>
          <w:tcPr>
            <w:tcW w:w="4410" w:type="dxa"/>
          </w:tcPr>
          <w:p w:rsidR="00FC2045" w:rsidRPr="002B30D9" w:rsidRDefault="00FC2045" w:rsidP="001A1883">
            <w:pPr>
              <w:autoSpaceDE w:val="0"/>
              <w:autoSpaceDN w:val="0"/>
              <w:adjustRightInd w:val="0"/>
              <w:spacing w:after="0" w:line="240" w:lineRule="auto"/>
              <w:rPr>
                <w:rFonts w:ascii="Consolas" w:hAnsi="Consolas" w:cs="Courier New"/>
                <w:sz w:val="21"/>
                <w:szCs w:val="21"/>
              </w:rPr>
            </w:pPr>
            <w:r w:rsidRPr="002B30D9">
              <w:rPr>
                <w:rFonts w:ascii="Consolas" w:hAnsi="Consolas" w:cs="Courier New"/>
                <w:color w:val="000000"/>
                <w:sz w:val="21"/>
                <w:szCs w:val="21"/>
              </w:rPr>
              <w:t>Team - Procrastinators</w:t>
            </w:r>
          </w:p>
          <w:p w:rsidR="00FC2045" w:rsidRPr="002B30D9" w:rsidRDefault="00FC2045" w:rsidP="001A1883">
            <w:pPr>
              <w:autoSpaceDE w:val="0"/>
              <w:autoSpaceDN w:val="0"/>
              <w:adjustRightInd w:val="0"/>
              <w:spacing w:after="0" w:line="240" w:lineRule="auto"/>
              <w:rPr>
                <w:rFonts w:ascii="Consolas" w:hAnsi="Consolas" w:cs="Courier New"/>
                <w:sz w:val="21"/>
                <w:szCs w:val="21"/>
              </w:rPr>
            </w:pPr>
            <w:r w:rsidRPr="002B30D9">
              <w:rPr>
                <w:rFonts w:ascii="Consolas" w:hAnsi="Consolas" w:cs="Courier New"/>
                <w:color w:val="000000"/>
                <w:sz w:val="21"/>
                <w:szCs w:val="21"/>
              </w:rPr>
              <w:t>$$$Ivo - 12 - 7.000000</w:t>
            </w:r>
          </w:p>
          <w:p w:rsidR="00FC2045" w:rsidRPr="002B30D9" w:rsidRDefault="00FC2045" w:rsidP="001A1883">
            <w:pPr>
              <w:autoSpaceDE w:val="0"/>
              <w:autoSpaceDN w:val="0"/>
              <w:adjustRightInd w:val="0"/>
              <w:spacing w:after="0" w:line="240" w:lineRule="auto"/>
              <w:rPr>
                <w:rFonts w:ascii="Consolas" w:hAnsi="Consolas" w:cs="Courier New"/>
                <w:sz w:val="21"/>
                <w:szCs w:val="21"/>
              </w:rPr>
            </w:pPr>
            <w:r w:rsidRPr="002B30D9">
              <w:rPr>
                <w:rFonts w:ascii="Consolas" w:hAnsi="Consolas" w:cs="Courier New"/>
                <w:color w:val="000000"/>
                <w:sz w:val="21"/>
                <w:szCs w:val="21"/>
              </w:rPr>
              <w:t>$$$Nasko - 12 - 4.170000</w:t>
            </w:r>
          </w:p>
          <w:p w:rsidR="00FC2045" w:rsidRPr="002B30D9" w:rsidRDefault="00FC2045" w:rsidP="001A1883">
            <w:pPr>
              <w:autoSpaceDE w:val="0"/>
              <w:autoSpaceDN w:val="0"/>
              <w:adjustRightInd w:val="0"/>
              <w:spacing w:after="0" w:line="240" w:lineRule="auto"/>
              <w:rPr>
                <w:rFonts w:ascii="Consolas" w:hAnsi="Consolas" w:cs="Courier New"/>
                <w:sz w:val="21"/>
                <w:szCs w:val="21"/>
              </w:rPr>
            </w:pPr>
            <w:r w:rsidRPr="002B30D9">
              <w:rPr>
                <w:rFonts w:ascii="Consolas" w:hAnsi="Consolas" w:cs="Courier New"/>
                <w:color w:val="000000"/>
                <w:sz w:val="21"/>
                <w:szCs w:val="21"/>
              </w:rPr>
              <w:t>Team - Trainers</w:t>
            </w:r>
          </w:p>
          <w:p w:rsidR="00FC2045" w:rsidRPr="002B30D9" w:rsidRDefault="00FC2045" w:rsidP="001A1883">
            <w:pPr>
              <w:autoSpaceDE w:val="0"/>
              <w:autoSpaceDN w:val="0"/>
              <w:adjustRightInd w:val="0"/>
              <w:spacing w:after="0" w:line="240" w:lineRule="auto"/>
              <w:rPr>
                <w:rFonts w:ascii="Consolas" w:hAnsi="Consolas" w:cs="Courier New"/>
                <w:sz w:val="21"/>
                <w:szCs w:val="21"/>
              </w:rPr>
            </w:pPr>
            <w:r w:rsidRPr="002B30D9">
              <w:rPr>
                <w:rFonts w:ascii="Consolas" w:hAnsi="Consolas" w:cs="Courier New"/>
                <w:color w:val="000000"/>
                <w:sz w:val="21"/>
                <w:szCs w:val="21"/>
              </w:rPr>
              <w:t>$$$Moni - 8 - 7.589333</w:t>
            </w:r>
          </w:p>
          <w:p w:rsidR="00FC2045" w:rsidRPr="002B30D9" w:rsidRDefault="00FC2045" w:rsidP="00A036AB">
            <w:pPr>
              <w:autoSpaceDE w:val="0"/>
              <w:autoSpaceDN w:val="0"/>
              <w:adjustRightInd w:val="0"/>
              <w:spacing w:after="0" w:line="240" w:lineRule="auto"/>
              <w:rPr>
                <w:rFonts w:ascii="Courier New" w:hAnsi="Courier New" w:cs="Courier New"/>
                <w:sz w:val="20"/>
                <w:szCs w:val="20"/>
                <w:lang w:val="en-US"/>
              </w:rPr>
            </w:pPr>
            <w:r w:rsidRPr="002B30D9">
              <w:rPr>
                <w:rFonts w:ascii="Consolas" w:hAnsi="Consolas" w:cs="Courier New"/>
                <w:color w:val="000000"/>
                <w:sz w:val="21"/>
                <w:szCs w:val="21"/>
              </w:rPr>
              <w:t>$$$Toshko - 4 - 2.593333</w:t>
            </w:r>
          </w:p>
          <w:p w:rsidR="00FC2045" w:rsidRPr="002B30D9" w:rsidRDefault="00FC2045" w:rsidP="00A036AB">
            <w:pPr>
              <w:autoSpaceDE w:val="0"/>
              <w:autoSpaceDN w:val="0"/>
              <w:adjustRightInd w:val="0"/>
              <w:spacing w:after="0" w:line="240" w:lineRule="auto"/>
              <w:rPr>
                <w:rFonts w:ascii="Courier New" w:hAnsi="Courier New" w:cs="Courier New"/>
                <w:sz w:val="20"/>
                <w:szCs w:val="20"/>
                <w:lang w:val="en-US"/>
              </w:rPr>
            </w:pPr>
          </w:p>
        </w:tc>
      </w:tr>
    </w:tbl>
    <w:p w:rsidR="00FC2045" w:rsidRDefault="00FC2045" w:rsidP="00C43F75">
      <w:pPr>
        <w:spacing w:after="0" w:line="100" w:lineRule="exact"/>
        <w:jc w:val="both"/>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0A0"/>
      </w:tblPr>
      <w:tblGrid>
        <w:gridCol w:w="4576"/>
        <w:gridCol w:w="4410"/>
      </w:tblGrid>
      <w:tr w:rsidR="00FC2045" w:rsidRPr="002B30D9" w:rsidTr="009B1775">
        <w:trPr>
          <w:trHeight w:val="22"/>
        </w:trPr>
        <w:tc>
          <w:tcPr>
            <w:tcW w:w="4576" w:type="dxa"/>
            <w:shd w:val="clear" w:color="auto" w:fill="D9D9D9"/>
          </w:tcPr>
          <w:p w:rsidR="00FC2045" w:rsidRPr="002B30D9" w:rsidRDefault="00FC2045" w:rsidP="009B1775">
            <w:pPr>
              <w:spacing w:after="0" w:line="240" w:lineRule="auto"/>
              <w:jc w:val="both"/>
              <w:rPr>
                <w:rStyle w:val="Strong"/>
                <w:sz w:val="24"/>
                <w:szCs w:val="24"/>
                <w:lang w:val="en-US"/>
              </w:rPr>
            </w:pPr>
            <w:r w:rsidRPr="002B30D9">
              <w:rPr>
                <w:rStyle w:val="Strong"/>
                <w:sz w:val="24"/>
                <w:szCs w:val="24"/>
                <w:lang w:val="en-US"/>
              </w:rPr>
              <w:t>Input</w:t>
            </w:r>
          </w:p>
        </w:tc>
        <w:tc>
          <w:tcPr>
            <w:tcW w:w="4410" w:type="dxa"/>
            <w:shd w:val="clear" w:color="auto" w:fill="D9D9D9"/>
          </w:tcPr>
          <w:p w:rsidR="00FC2045" w:rsidRPr="002B30D9" w:rsidRDefault="00FC2045" w:rsidP="009B1775">
            <w:pPr>
              <w:spacing w:after="0" w:line="240" w:lineRule="auto"/>
              <w:jc w:val="both"/>
              <w:rPr>
                <w:rStyle w:val="Strong"/>
                <w:sz w:val="24"/>
                <w:szCs w:val="24"/>
                <w:lang w:val="en-US"/>
              </w:rPr>
            </w:pPr>
            <w:r w:rsidRPr="002B30D9">
              <w:rPr>
                <w:rStyle w:val="Strong"/>
                <w:sz w:val="24"/>
                <w:szCs w:val="24"/>
                <w:lang w:val="en-US"/>
              </w:rPr>
              <w:t>Output</w:t>
            </w:r>
          </w:p>
        </w:tc>
      </w:tr>
      <w:tr w:rsidR="00FC2045" w:rsidRPr="002B30D9" w:rsidTr="009B1775">
        <w:trPr>
          <w:trHeight w:val="626"/>
        </w:trPr>
        <w:tc>
          <w:tcPr>
            <w:tcW w:w="4576" w:type="dxa"/>
          </w:tcPr>
          <w:p w:rsidR="00FC2045" w:rsidRPr="002B30D9" w:rsidRDefault="00FC2045" w:rsidP="009B1775">
            <w:pPr>
              <w:spacing w:after="0" w:line="240" w:lineRule="auto"/>
              <w:rPr>
                <w:rFonts w:ascii="Consolas" w:hAnsi="Consolas" w:cs="Consolas"/>
                <w:noProof/>
                <w:sz w:val="21"/>
                <w:szCs w:val="21"/>
                <w:lang w:val="en-US"/>
              </w:rPr>
            </w:pPr>
            <w:r w:rsidRPr="002B30D9">
              <w:rPr>
                <w:rFonts w:ascii="Consolas" w:hAnsi="Consolas" w:cs="Consolas"/>
                <w:noProof/>
                <w:sz w:val="21"/>
                <w:szCs w:val="21"/>
                <w:lang w:val="en-US"/>
              </w:rPr>
              <w:t>Karl;4;4;Management</w:t>
            </w:r>
          </w:p>
          <w:p w:rsidR="00FC2045" w:rsidRPr="002B30D9" w:rsidRDefault="00FC2045" w:rsidP="009B1775">
            <w:pPr>
              <w:spacing w:after="0" w:line="240" w:lineRule="auto"/>
              <w:rPr>
                <w:rFonts w:ascii="Consolas" w:hAnsi="Consolas" w:cs="Consolas"/>
                <w:noProof/>
                <w:sz w:val="21"/>
                <w:szCs w:val="21"/>
                <w:lang w:val="en-US"/>
              </w:rPr>
            </w:pPr>
            <w:r w:rsidRPr="002B30D9">
              <w:rPr>
                <w:rFonts w:ascii="Consolas" w:hAnsi="Consolas" w:cs="Consolas"/>
                <w:noProof/>
                <w:sz w:val="21"/>
                <w:szCs w:val="21"/>
                <w:lang w:val="en-US"/>
              </w:rPr>
              <w:t>Marx;4;4;Management</w:t>
            </w:r>
          </w:p>
          <w:p w:rsidR="00FC2045" w:rsidRPr="002B30D9" w:rsidRDefault="00FC2045" w:rsidP="00DD1D37">
            <w:pPr>
              <w:spacing w:after="0" w:line="240" w:lineRule="auto"/>
              <w:rPr>
                <w:rFonts w:ascii="Consolas" w:hAnsi="Consolas" w:cs="Consolas"/>
                <w:noProof/>
                <w:sz w:val="21"/>
                <w:szCs w:val="21"/>
                <w:lang w:val="en-US"/>
              </w:rPr>
            </w:pPr>
            <w:r w:rsidRPr="002B30D9">
              <w:rPr>
                <w:rFonts w:ascii="Consolas" w:hAnsi="Consolas" w:cs="Consolas"/>
                <w:noProof/>
                <w:sz w:val="21"/>
                <w:szCs w:val="21"/>
                <w:lang w:val="en-US"/>
              </w:rPr>
              <w:t>Ivo2;1;Management2</w:t>
            </w:r>
          </w:p>
          <w:p w:rsidR="00FC2045" w:rsidRPr="002B30D9" w:rsidRDefault="00FC2045" w:rsidP="00DD1D37">
            <w:pPr>
              <w:spacing w:after="0" w:line="240" w:lineRule="auto"/>
              <w:rPr>
                <w:rFonts w:ascii="Consolas" w:hAnsi="Consolas" w:cs="Consolas"/>
                <w:noProof/>
                <w:sz w:val="21"/>
                <w:szCs w:val="21"/>
                <w:lang w:val="en-US"/>
              </w:rPr>
            </w:pPr>
            <w:r w:rsidRPr="002B30D9">
              <w:rPr>
                <w:rFonts w:ascii="Consolas" w:hAnsi="Consolas" w:cs="Consolas"/>
                <w:noProof/>
                <w:sz w:val="21"/>
                <w:szCs w:val="21"/>
                <w:lang w:val="en-US"/>
              </w:rPr>
              <w:t>Peter;4;4;Management</w:t>
            </w:r>
          </w:p>
          <w:p w:rsidR="00FC2045" w:rsidRPr="002B30D9" w:rsidRDefault="00FC2045" w:rsidP="00DD1D37">
            <w:pPr>
              <w:spacing w:after="0" w:line="240" w:lineRule="auto"/>
              <w:rPr>
                <w:rFonts w:ascii="Consolas" w:hAnsi="Consolas" w:cs="Consolas"/>
                <w:noProof/>
                <w:sz w:val="21"/>
                <w:szCs w:val="21"/>
                <w:lang w:val="en-US"/>
              </w:rPr>
            </w:pPr>
            <w:r w:rsidRPr="002B30D9">
              <w:rPr>
                <w:rFonts w:ascii="Consolas" w:hAnsi="Consolas" w:cs="Consolas"/>
                <w:noProof/>
                <w:sz w:val="21"/>
                <w:szCs w:val="21"/>
                <w:lang w:val="en-US"/>
              </w:rPr>
              <w:t>Pishi kuf i da si hodim</w:t>
            </w:r>
          </w:p>
          <w:p w:rsidR="00FC2045" w:rsidRPr="002B30D9" w:rsidRDefault="00FC2045" w:rsidP="00DD1D37">
            <w:pPr>
              <w:spacing w:after="0" w:line="240" w:lineRule="auto"/>
              <w:rPr>
                <w:rFonts w:ascii="Consolas" w:hAnsi="Consolas" w:cs="Consolas"/>
                <w:noProof/>
                <w:sz w:val="21"/>
                <w:szCs w:val="21"/>
                <w:lang w:val="en-US"/>
              </w:rPr>
            </w:pPr>
          </w:p>
        </w:tc>
        <w:tc>
          <w:tcPr>
            <w:tcW w:w="4410" w:type="dxa"/>
          </w:tcPr>
          <w:p w:rsidR="00FC2045" w:rsidRPr="002B30D9" w:rsidRDefault="00FC2045" w:rsidP="007A0F05">
            <w:pPr>
              <w:autoSpaceDE w:val="0"/>
              <w:autoSpaceDN w:val="0"/>
              <w:adjustRightInd w:val="0"/>
              <w:spacing w:after="0" w:line="240" w:lineRule="auto"/>
              <w:rPr>
                <w:rFonts w:ascii="Consolas" w:hAnsi="Consolas" w:cs="Courier New"/>
                <w:sz w:val="21"/>
                <w:szCs w:val="21"/>
              </w:rPr>
            </w:pPr>
            <w:r w:rsidRPr="002B30D9">
              <w:rPr>
                <w:rFonts w:ascii="Consolas" w:hAnsi="Consolas" w:cs="Courier New"/>
                <w:color w:val="000000"/>
                <w:sz w:val="21"/>
                <w:szCs w:val="21"/>
              </w:rPr>
              <w:t>Team - Management</w:t>
            </w:r>
          </w:p>
          <w:p w:rsidR="00FC2045" w:rsidRPr="002B30D9" w:rsidRDefault="00FC2045" w:rsidP="007A0F05">
            <w:pPr>
              <w:autoSpaceDE w:val="0"/>
              <w:autoSpaceDN w:val="0"/>
              <w:adjustRightInd w:val="0"/>
              <w:spacing w:after="0" w:line="240" w:lineRule="auto"/>
              <w:rPr>
                <w:rFonts w:ascii="Consolas" w:hAnsi="Consolas" w:cs="Courier New"/>
                <w:sz w:val="21"/>
                <w:szCs w:val="21"/>
              </w:rPr>
            </w:pPr>
            <w:r w:rsidRPr="002B30D9">
              <w:rPr>
                <w:rFonts w:ascii="Consolas" w:hAnsi="Consolas" w:cs="Courier New"/>
                <w:color w:val="000000"/>
                <w:sz w:val="21"/>
                <w:szCs w:val="21"/>
              </w:rPr>
              <w:t>$$$Karl - 4 - 0.666667</w:t>
            </w:r>
          </w:p>
          <w:p w:rsidR="00FC2045" w:rsidRPr="002B30D9" w:rsidRDefault="00FC2045" w:rsidP="007A0F05">
            <w:pPr>
              <w:autoSpaceDE w:val="0"/>
              <w:autoSpaceDN w:val="0"/>
              <w:adjustRightInd w:val="0"/>
              <w:spacing w:after="0" w:line="240" w:lineRule="auto"/>
              <w:rPr>
                <w:rFonts w:ascii="Consolas" w:hAnsi="Consolas" w:cs="Courier New"/>
                <w:sz w:val="21"/>
                <w:szCs w:val="21"/>
              </w:rPr>
            </w:pPr>
            <w:r w:rsidRPr="002B30D9">
              <w:rPr>
                <w:rFonts w:ascii="Consolas" w:hAnsi="Consolas" w:cs="Courier New"/>
                <w:color w:val="000000"/>
                <w:sz w:val="21"/>
                <w:szCs w:val="21"/>
              </w:rPr>
              <w:t>$$$Marx - 4 - 0.666667</w:t>
            </w:r>
          </w:p>
          <w:p w:rsidR="00FC2045" w:rsidRPr="002B30D9" w:rsidRDefault="00FC2045" w:rsidP="007A0F05">
            <w:pPr>
              <w:autoSpaceDE w:val="0"/>
              <w:autoSpaceDN w:val="0"/>
              <w:adjustRightInd w:val="0"/>
              <w:spacing w:after="0" w:line="240" w:lineRule="auto"/>
              <w:rPr>
                <w:rFonts w:ascii="Consolas" w:hAnsi="Consolas" w:cs="Courier New"/>
                <w:sz w:val="21"/>
                <w:szCs w:val="21"/>
              </w:rPr>
            </w:pPr>
            <w:r w:rsidRPr="002B30D9">
              <w:rPr>
                <w:rFonts w:ascii="Consolas" w:hAnsi="Consolas" w:cs="Courier New"/>
                <w:color w:val="000000"/>
                <w:sz w:val="21"/>
                <w:szCs w:val="21"/>
              </w:rPr>
              <w:t>$$$Peter - 4 - 0.666667</w:t>
            </w:r>
          </w:p>
          <w:p w:rsidR="00FC2045" w:rsidRPr="002B30D9" w:rsidRDefault="00FC2045" w:rsidP="009B1775">
            <w:pPr>
              <w:autoSpaceDE w:val="0"/>
              <w:autoSpaceDN w:val="0"/>
              <w:adjustRightInd w:val="0"/>
              <w:spacing w:after="0" w:line="240" w:lineRule="auto"/>
              <w:rPr>
                <w:rFonts w:ascii="Courier New" w:hAnsi="Courier New" w:cs="Courier New"/>
                <w:sz w:val="20"/>
                <w:szCs w:val="20"/>
                <w:lang w:val="en-US"/>
              </w:rPr>
            </w:pPr>
          </w:p>
        </w:tc>
      </w:tr>
    </w:tbl>
    <w:p w:rsidR="00FC2045" w:rsidRPr="00C43F75" w:rsidRDefault="00FC2045" w:rsidP="00C43F75"/>
    <w:sectPr w:rsidR="00FC2045" w:rsidRPr="00C43F75" w:rsidSect="0037792F">
      <w:headerReference w:type="default" r:id="rId7"/>
      <w:footerReference w:type="default" r:id="rId8"/>
      <w:pgSz w:w="11909" w:h="16834" w:code="9"/>
      <w:pgMar w:top="567" w:right="737" w:bottom="1077" w:left="737" w:header="567"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045" w:rsidRDefault="00FC2045">
      <w:pPr>
        <w:spacing w:after="0" w:line="240" w:lineRule="auto"/>
      </w:pPr>
      <w:r>
        <w:separator/>
      </w:r>
    </w:p>
  </w:endnote>
  <w:endnote w:type="continuationSeparator" w:id="0">
    <w:p w:rsidR="00FC2045" w:rsidRDefault="00FC20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2FF" w:usb1="0000FCFF" w:usb2="00000001"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l?r ??Ѓfc"/>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045" w:rsidRPr="00AC77AD" w:rsidRDefault="00FC2045" w:rsidP="00AC77AD">
    <w:pPr>
      <w:pStyle w:val="Footer"/>
    </w:pPr>
    <w:r>
      <w:rPr>
        <w:noProof/>
        <w:lang w:eastAsia="bg-BG"/>
      </w:rPr>
      <w:pict>
        <v:shapetype id="_x0000_t202" coordsize="21600,21600" o:spt="202" path="m,l,21600r21600,l21600,xe">
          <v:stroke joinstyle="miter"/>
          <v:path gradientshapeok="t" o:connecttype="rect"/>
        </v:shapetype>
        <v:shape id="Text Box 2" o:spid="_x0000_s2049" type="#_x0000_t202" style="position:absolute;margin-left:124pt;margin-top:33.45pt;width:44.9pt;height:15.75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FC2045" w:rsidRDefault="00FC2045" w:rsidP="00AC77AD">
                <w:pPr>
                  <w:spacing w:after="0" w:line="240" w:lineRule="auto"/>
                </w:pPr>
                <w:r>
                  <w:rPr>
                    <w:sz w:val="19"/>
                    <w:szCs w:val="19"/>
                    <w:lang w:val="en-US"/>
                  </w:rPr>
                  <w:t>Follow us:</w:t>
                </w:r>
              </w:p>
            </w:txbxContent>
          </v:textbox>
        </v:shape>
      </w:pict>
    </w:r>
    <w:r>
      <w:rPr>
        <w:noProof/>
        <w:lang w:eastAsia="bg-BG"/>
      </w:rPr>
      <w:pict>
        <v:shape id="Text Box 3" o:spid="_x0000_s2050" type="#_x0000_t202" style="position:absolute;margin-left:446.5pt;margin-top:33.55pt;width:70.9pt;height:15.95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FC2045" w:rsidRPr="008C2B83" w:rsidRDefault="00FC204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Pr>
                    <w:noProof/>
                    <w:sz w:val="18"/>
                    <w:szCs w:val="18"/>
                    <w:lang w:val="en-US"/>
                  </w:rPr>
                  <w:t>1</w:t>
                </w:r>
                <w:r w:rsidRPr="008C2B83">
                  <w:rPr>
                    <w:sz w:val="18"/>
                    <w:szCs w:val="18"/>
                    <w:lang w:val="en-US"/>
                  </w:rPr>
                  <w:fldChar w:fldCharType="end"/>
                </w:r>
                <w:r w:rsidRPr="008C2B83">
                  <w:rPr>
                    <w:sz w:val="18"/>
                    <w:szCs w:val="18"/>
                    <w:lang w:val="en-US"/>
                  </w:rPr>
                  <w:t xml:space="preserve"> of </w:t>
                </w:r>
                <w:fldSimple w:instr=" NUMPAGES   \* MERGEFORMAT ">
                  <w:r w:rsidRPr="00B81BD1">
                    <w:rPr>
                      <w:noProof/>
                      <w:sz w:val="18"/>
                      <w:szCs w:val="18"/>
                      <w:lang w:val="en-US"/>
                    </w:rPr>
                    <w:t>2</w:t>
                  </w:r>
                </w:fldSimple>
              </w:p>
            </w:txbxContent>
          </v:textbox>
        </v:shape>
      </w:pict>
    </w:r>
    <w:r>
      <w:rPr>
        <w:noProof/>
        <w:lang w:eastAsia="bg-BG"/>
      </w:rPr>
      <w:pict>
        <v:shape id="Text Box 17" o:spid="_x0000_s2051" type="#_x0000_t202" style="position:absolute;margin-left:124.2pt;margin-top:13.9pt;width:396.3pt;height:40.45pt;z-index:25165568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C2045" w:rsidRDefault="00FC2045"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C2045" w:rsidRDefault="00FC2045" w:rsidP="00AC77AD">
                <w:pPr>
                  <w:spacing w:after="0" w:line="240" w:lineRule="auto"/>
                  <w:ind w:left="567" w:firstLine="340"/>
                  <w:rPr>
                    <w:sz w:val="19"/>
                    <w:szCs w:val="19"/>
                    <w:lang w:val="en-US"/>
                  </w:rPr>
                </w:pPr>
                <w:hyperlink r:id="rId3" w:history="1">
                  <w:r w:rsidRPr="002B30D9">
                    <w:rPr>
                      <w:noProof/>
                      <w:sz w:val="20"/>
                      <w:szCs w:val="20"/>
                      <w:lan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 o:spid="_x0000_i1047" type="#_x0000_t75" href="http://softuni.bg/" style="width:15.75pt;height:15.75pt;visibility:visible" o:button="t">
                        <v:fill o:detectmouseclick="t"/>
                        <v:imagedata r:id="rId4" o:title=""/>
                      </v:shape>
                    </w:pict>
                  </w:r>
                </w:hyperlink>
                <w:r>
                  <w:rPr>
                    <w:sz w:val="19"/>
                    <w:szCs w:val="19"/>
                    <w:lang w:val="en-US"/>
                  </w:rPr>
                  <w:t xml:space="preserve">   </w:t>
                </w:r>
                <w:hyperlink r:id="rId5" w:history="1">
                  <w:r w:rsidRPr="002B30D9">
                    <w:rPr>
                      <w:noProof/>
                      <w:sz w:val="20"/>
                      <w:szCs w:val="20"/>
                      <w:lang w:eastAsia="bg-BG"/>
                    </w:rPr>
                    <w:pict>
                      <v:shape id="Picture 73" o:spid="_x0000_i1048" type="#_x0000_t75" href="http://softuni.org/" style="width:15.75pt;height:15.75pt;visibility:visible" o:button="t">
                        <v:fill o:detectmouseclick="t"/>
                        <v:imagedata r:id="rId6" o:title=""/>
                      </v:shape>
                    </w:pict>
                  </w:r>
                </w:hyperlink>
                <w:r>
                  <w:rPr>
                    <w:sz w:val="19"/>
                    <w:szCs w:val="19"/>
                    <w:lang w:val="en-US"/>
                  </w:rPr>
                  <w:t xml:space="preserve">   </w:t>
                </w:r>
                <w:hyperlink r:id="rId7" w:history="1">
                  <w:r w:rsidRPr="002B30D9">
                    <w:rPr>
                      <w:noProof/>
                      <w:sz w:val="20"/>
                      <w:szCs w:val="20"/>
                      <w:lang w:eastAsia="bg-BG"/>
                    </w:rPr>
                    <w:pict>
                      <v:shape id="Picture 74" o:spid="_x0000_i1049" type="#_x0000_t75" href="http://facebook.com/SoftwareUniversi" style="width:15.75pt;height:15.75pt;visibility:visible" o:button="t">
                        <v:fill o:detectmouseclick="t"/>
                        <v:imagedata r:id="rId8" o:title=""/>
                      </v:shape>
                    </w:pict>
                  </w:r>
                </w:hyperlink>
                <w:r>
                  <w:rPr>
                    <w:sz w:val="19"/>
                    <w:szCs w:val="19"/>
                    <w:lang w:val="en-US"/>
                  </w:rPr>
                  <w:t xml:space="preserve">   </w:t>
                </w:r>
                <w:hyperlink r:id="rId9" w:history="1">
                  <w:r w:rsidRPr="002B30D9">
                    <w:rPr>
                      <w:noProof/>
                      <w:sz w:val="20"/>
                      <w:szCs w:val="20"/>
                      <w:lang w:eastAsia="bg-BG"/>
                    </w:rPr>
                    <w:pict>
                      <v:shape id="Picture 75" o:spid="_x0000_i1050" type="#_x0000_t75" href="http://twitter.com/softuni" style="width:15.75pt;height:15.75pt;visibility:visible" o:button="t">
                        <v:fill o:detectmouseclick="t"/>
                        <v:imagedata r:id="rId10" o:title=""/>
                      </v:shape>
                    </w:pict>
                  </w:r>
                </w:hyperlink>
                <w:r>
                  <w:rPr>
                    <w:sz w:val="19"/>
                    <w:szCs w:val="19"/>
                    <w:lang w:val="en-US"/>
                  </w:rPr>
                  <w:t xml:space="preserve">   </w:t>
                </w:r>
                <w:hyperlink r:id="rId11" w:history="1">
                  <w:r w:rsidRPr="002B30D9">
                    <w:rPr>
                      <w:noProof/>
                      <w:sz w:val="20"/>
                      <w:szCs w:val="20"/>
                      <w:lang w:eastAsia="bg-BG"/>
                    </w:rPr>
                    <w:pict>
                      <v:shape id="Picture 76" o:spid="_x0000_i1051" type="#_x0000_t75" href="http://youtube.com/SoftwareUniversi" style="width:15.75pt;height:15.75pt;visibility:visible" o:button="t">
                        <v:fill o:detectmouseclick="t"/>
                        <v:imagedata r:id="rId12" o:title=""/>
                      </v:shape>
                    </w:pict>
                  </w:r>
                </w:hyperlink>
                <w:r>
                  <w:rPr>
                    <w:sz w:val="19"/>
                    <w:szCs w:val="19"/>
                    <w:lang w:val="en-US"/>
                  </w:rPr>
                  <w:t xml:space="preserve">   </w:t>
                </w:r>
                <w:hyperlink r:id="rId13" w:history="1">
                  <w:r w:rsidRPr="002B30D9">
                    <w:rPr>
                      <w:noProof/>
                      <w:sz w:val="20"/>
                      <w:szCs w:val="20"/>
                      <w:lang w:eastAsia="bg-BG"/>
                    </w:rPr>
                    <w:pict>
                      <v:shape id="Picture 77" o:spid="_x0000_i1052" type="#_x0000_t75" href="http://plus.google.com/+SoftuniB" style="width:15.75pt;height:15.75pt;visibility:visible" o:button="t">
                        <v:fill o:detectmouseclick="t"/>
                        <v:imagedata r:id="rId14" o:title=""/>
                      </v:shape>
                    </w:pict>
                  </w:r>
                </w:hyperlink>
                <w:r>
                  <w:rPr>
                    <w:sz w:val="19"/>
                    <w:szCs w:val="19"/>
                    <w:lang w:val="en-US"/>
                  </w:rPr>
                  <w:t xml:space="preserve">   </w:t>
                </w:r>
                <w:hyperlink r:id="rId15" w:history="1">
                  <w:r w:rsidRPr="002B30D9">
                    <w:rPr>
                      <w:noProof/>
                      <w:sz w:val="20"/>
                      <w:szCs w:val="20"/>
                      <w:lang w:eastAsia="bg-BG"/>
                    </w:rPr>
                    <w:pict>
                      <v:shape id="Picture 78" o:spid="_x0000_i1053" type="#_x0000_t75" href="http://www.linkedin.com/company/software-university-softuni-b" style="width:15.75pt;height:15.75pt;visibility:visible" o:button="t">
                        <v:fill o:detectmouseclick="t"/>
                        <v:imagedata r:id="rId16" o:title=""/>
                      </v:shape>
                    </w:pict>
                  </w:r>
                </w:hyperlink>
                <w:r>
                  <w:rPr>
                    <w:sz w:val="19"/>
                    <w:szCs w:val="19"/>
                    <w:lang w:val="en-US"/>
                  </w:rPr>
                  <w:t xml:space="preserve">   </w:t>
                </w:r>
                <w:hyperlink r:id="rId17" w:history="1">
                  <w:r w:rsidRPr="002B30D9">
                    <w:rPr>
                      <w:noProof/>
                      <w:sz w:val="20"/>
                      <w:szCs w:val="20"/>
                      <w:lang w:eastAsia="bg-BG"/>
                    </w:rPr>
                    <w:pict>
                      <v:shape id="Picture 79" o:spid="_x0000_i1054" type="#_x0000_t75" href="http://slideshare.net/softwareuniversi" style="width:15.75pt;height:15.75pt;visibility:visible" o:button="t">
                        <v:fill o:detectmouseclick="t"/>
                        <v:imagedata r:id="rId18" o:title=""/>
                      </v:shape>
                    </w:pict>
                  </w:r>
                </w:hyperlink>
                <w:r>
                  <w:rPr>
                    <w:sz w:val="19"/>
                    <w:szCs w:val="19"/>
                    <w:lang w:val="en-US"/>
                  </w:rPr>
                  <w:t xml:space="preserve">   </w:t>
                </w:r>
                <w:hyperlink r:id="rId19" w:history="1">
                  <w:r w:rsidRPr="002B30D9">
                    <w:rPr>
                      <w:noProof/>
                      <w:sz w:val="20"/>
                      <w:szCs w:val="20"/>
                      <w:lang w:eastAsia="bg-BG"/>
                    </w:rPr>
                    <w:pict>
                      <v:shape id="Picture 80" o:spid="_x0000_i1055" type="#_x0000_t75" href="http://github.com/softu" style="width:15.75pt;height:15.75pt;visibility:visible" o:button="t">
                        <v:fill o:detectmouseclick="t"/>
                        <v:imagedata r:id="rId20" o:title=""/>
                      </v:shape>
                    </w:pict>
                  </w:r>
                </w:hyperlink>
                <w:r>
                  <w:rPr>
                    <w:sz w:val="19"/>
                    <w:szCs w:val="19"/>
                    <w:lang w:val="en-US"/>
                  </w:rPr>
                  <w:t xml:space="preserve">   </w:t>
                </w:r>
                <w:hyperlink r:id="rId21" w:history="1">
                  <w:r w:rsidRPr="002B30D9">
                    <w:rPr>
                      <w:noProof/>
                      <w:sz w:val="20"/>
                      <w:szCs w:val="20"/>
                      <w:lang w:eastAsia="bg-BG"/>
                    </w:rPr>
                    <w:pict>
                      <v:shape id="Picture 81" o:spid="_x0000_i1056" type="#_x0000_t75" href="mailto:info@softuni." style="width:15.75pt;height:15.75pt;visibility:visible" o:button="t">
                        <v:fill o:detectmouseclick="t"/>
                        <v:imagedata r:id="rId22" o:title=""/>
                      </v:shape>
                    </w:pict>
                  </w:r>
                </w:hyperlink>
              </w:p>
            </w:txbxContent>
          </v:textbox>
          <w10:wrap type="square"/>
        </v:shape>
      </w:pict>
    </w:r>
    <w:r>
      <w:rPr>
        <w:noProof/>
        <w:lang w:eastAsia="bg-BG"/>
      </w:rPr>
      <w:pict>
        <v:line id="Straight Connector 1" o:spid="_x0000_s2052" style="position:absolute;flip:y;z-index:251658752;visibility:visible;mso-wrap-distance-top:-3e-5mm;mso-wrap-distance-bottom:-3e-5mm"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eastAsia="bg-BG"/>
      </w:rPr>
      <w:pict>
        <v:shape id="Text Box 4" o:spid="_x0000_s2053" type="#_x0000_t202" style="position:absolute;margin-left:1pt;margin-top:13.75pt;width:123.1pt;height:40.45pt;z-index:25165772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C2045" w:rsidRDefault="00FC2045" w:rsidP="00AC77AD">
                <w:pPr>
                  <w:spacing w:after="0" w:line="240" w:lineRule="auto"/>
                </w:pPr>
                <w:hyperlink r:id="rId23" w:history="1">
                  <w:r w:rsidRPr="002B30D9">
                    <w:rPr>
                      <w:noProof/>
                      <w:sz w:val="20"/>
                      <w:szCs w:val="20"/>
                      <w:lang w:eastAsia="bg-BG"/>
                    </w:rPr>
                    <w:pict>
                      <v:shape id="Picture 71" o:spid="_x0000_i1057" type="#_x0000_t75" href="http://softuni.org/" style="width:107.25pt;height:34.5pt;visibility:visible" o:button="t">
                        <v:fill o:detectmouseclick="t"/>
                        <v:imagedata r:id="rId24" o:title=""/>
                      </v:shape>
                    </w:pict>
                  </w:r>
                </w:hyperlink>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045" w:rsidRDefault="00FC2045">
      <w:pPr>
        <w:spacing w:after="0" w:line="240" w:lineRule="auto"/>
      </w:pPr>
      <w:r>
        <w:separator/>
      </w:r>
    </w:p>
  </w:footnote>
  <w:footnote w:type="continuationSeparator" w:id="0">
    <w:p w:rsidR="00FC2045" w:rsidRDefault="00FC20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045" w:rsidRDefault="00FC2045"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imes New Roman" w:hAnsi="Consola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imes New Roman" w:hAnsi="Consola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26538"/>
    <w:multiLevelType w:val="hybridMultilevel"/>
    <w:tmpl w:val="B00C6228"/>
    <w:lvl w:ilvl="0" w:tplc="0BD2C1F0">
      <w:numFmt w:val="bullet"/>
      <w:lvlText w:val="-"/>
      <w:lvlJc w:val="left"/>
      <w:pPr>
        <w:ind w:left="1800" w:hanging="360"/>
      </w:pPr>
      <w:rPr>
        <w:rFonts w:ascii="Calibri" w:eastAsia="Times New Roman" w:hAnsi="Calibri" w:hint="default"/>
      </w:rPr>
    </w:lvl>
    <w:lvl w:ilvl="1" w:tplc="04020003" w:tentative="1">
      <w:start w:val="1"/>
      <w:numFmt w:val="bullet"/>
      <w:lvlText w:val="o"/>
      <w:lvlJc w:val="left"/>
      <w:pPr>
        <w:ind w:left="2520" w:hanging="360"/>
      </w:pPr>
      <w:rPr>
        <w:rFonts w:ascii="Courier New" w:hAnsi="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1">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1"/>
  </w:num>
  <w:num w:numId="11">
    <w:abstractNumId w:val="12"/>
  </w:num>
  <w:num w:numId="12">
    <w:abstractNumId w:val="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B5514"/>
    <w:rsid w:val="000C351A"/>
    <w:rsid w:val="000C3E82"/>
    <w:rsid w:val="000D0200"/>
    <w:rsid w:val="000D7BA1"/>
    <w:rsid w:val="000E438C"/>
    <w:rsid w:val="000E7A46"/>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7792"/>
    <w:rsid w:val="00150BB0"/>
    <w:rsid w:val="0015469E"/>
    <w:rsid w:val="00154F84"/>
    <w:rsid w:val="00155D93"/>
    <w:rsid w:val="00162CB5"/>
    <w:rsid w:val="00167A18"/>
    <w:rsid w:val="00176416"/>
    <w:rsid w:val="00184E8D"/>
    <w:rsid w:val="00187EC1"/>
    <w:rsid w:val="00190920"/>
    <w:rsid w:val="00192AB6"/>
    <w:rsid w:val="001956AB"/>
    <w:rsid w:val="001A1883"/>
    <w:rsid w:val="001C0C90"/>
    <w:rsid w:val="001C2C97"/>
    <w:rsid w:val="001C494B"/>
    <w:rsid w:val="001C7C9C"/>
    <w:rsid w:val="001D265D"/>
    <w:rsid w:val="001E47D1"/>
    <w:rsid w:val="001E5E2A"/>
    <w:rsid w:val="001F4F7B"/>
    <w:rsid w:val="001F608B"/>
    <w:rsid w:val="00204370"/>
    <w:rsid w:val="00211F51"/>
    <w:rsid w:val="0021349E"/>
    <w:rsid w:val="00222FE3"/>
    <w:rsid w:val="00224236"/>
    <w:rsid w:val="00225367"/>
    <w:rsid w:val="002277BC"/>
    <w:rsid w:val="0023033A"/>
    <w:rsid w:val="00232ABD"/>
    <w:rsid w:val="00233C92"/>
    <w:rsid w:val="00241A7C"/>
    <w:rsid w:val="00243DFF"/>
    <w:rsid w:val="00244812"/>
    <w:rsid w:val="0024498D"/>
    <w:rsid w:val="00246C98"/>
    <w:rsid w:val="00254B40"/>
    <w:rsid w:val="00256EA4"/>
    <w:rsid w:val="00267FD1"/>
    <w:rsid w:val="00273A46"/>
    <w:rsid w:val="00274AFF"/>
    <w:rsid w:val="00277B04"/>
    <w:rsid w:val="00280766"/>
    <w:rsid w:val="0028487A"/>
    <w:rsid w:val="00293204"/>
    <w:rsid w:val="0029340C"/>
    <w:rsid w:val="002A5115"/>
    <w:rsid w:val="002A73E9"/>
    <w:rsid w:val="002B30D9"/>
    <w:rsid w:val="002C04E9"/>
    <w:rsid w:val="002C1525"/>
    <w:rsid w:val="002C79CF"/>
    <w:rsid w:val="002D409A"/>
    <w:rsid w:val="00302038"/>
    <w:rsid w:val="003057A4"/>
    <w:rsid w:val="00316B82"/>
    <w:rsid w:val="00322F1C"/>
    <w:rsid w:val="00333BBA"/>
    <w:rsid w:val="00335807"/>
    <w:rsid w:val="003450E9"/>
    <w:rsid w:val="00347860"/>
    <w:rsid w:val="00364C42"/>
    <w:rsid w:val="00366F5C"/>
    <w:rsid w:val="00375DE3"/>
    <w:rsid w:val="0037792F"/>
    <w:rsid w:val="00377CD3"/>
    <w:rsid w:val="003823D3"/>
    <w:rsid w:val="00386814"/>
    <w:rsid w:val="003908B9"/>
    <w:rsid w:val="003917DD"/>
    <w:rsid w:val="003A074F"/>
    <w:rsid w:val="003B2D6D"/>
    <w:rsid w:val="003B6F87"/>
    <w:rsid w:val="003C09BA"/>
    <w:rsid w:val="003C182A"/>
    <w:rsid w:val="003C6845"/>
    <w:rsid w:val="003F13D7"/>
    <w:rsid w:val="003F21B0"/>
    <w:rsid w:val="003F3F3D"/>
    <w:rsid w:val="004016CF"/>
    <w:rsid w:val="0040432C"/>
    <w:rsid w:val="004116FD"/>
    <w:rsid w:val="00414C31"/>
    <w:rsid w:val="00430102"/>
    <w:rsid w:val="004355DA"/>
    <w:rsid w:val="00436FB6"/>
    <w:rsid w:val="00440B50"/>
    <w:rsid w:val="00441A9A"/>
    <w:rsid w:val="004425A3"/>
    <w:rsid w:val="00442C84"/>
    <w:rsid w:val="00446B6A"/>
    <w:rsid w:val="00454C06"/>
    <w:rsid w:val="0045632B"/>
    <w:rsid w:val="004577CD"/>
    <w:rsid w:val="004605E2"/>
    <w:rsid w:val="00472A8C"/>
    <w:rsid w:val="0047542C"/>
    <w:rsid w:val="00476AA7"/>
    <w:rsid w:val="004A006B"/>
    <w:rsid w:val="004A13B9"/>
    <w:rsid w:val="004B6EC5"/>
    <w:rsid w:val="004C0F0B"/>
    <w:rsid w:val="004C18FA"/>
    <w:rsid w:val="004C37CD"/>
    <w:rsid w:val="004C6F39"/>
    <w:rsid w:val="004D1C3D"/>
    <w:rsid w:val="004D260C"/>
    <w:rsid w:val="004D35ED"/>
    <w:rsid w:val="004D5D0B"/>
    <w:rsid w:val="004E13D1"/>
    <w:rsid w:val="004E56E4"/>
    <w:rsid w:val="004F02A1"/>
    <w:rsid w:val="005040D5"/>
    <w:rsid w:val="00506330"/>
    <w:rsid w:val="0051231F"/>
    <w:rsid w:val="0051569E"/>
    <w:rsid w:val="00535D65"/>
    <w:rsid w:val="00537E71"/>
    <w:rsid w:val="0054780A"/>
    <w:rsid w:val="00551BA5"/>
    <w:rsid w:val="00554724"/>
    <w:rsid w:val="0055505C"/>
    <w:rsid w:val="00557C52"/>
    <w:rsid w:val="005619E5"/>
    <w:rsid w:val="00561D40"/>
    <w:rsid w:val="00562FB1"/>
    <w:rsid w:val="00564D7B"/>
    <w:rsid w:val="0056574C"/>
    <w:rsid w:val="00581A3B"/>
    <w:rsid w:val="0058445D"/>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E04CE"/>
    <w:rsid w:val="005F33F9"/>
    <w:rsid w:val="005F77CA"/>
    <w:rsid w:val="00600424"/>
    <w:rsid w:val="00607D71"/>
    <w:rsid w:val="00612085"/>
    <w:rsid w:val="00613B24"/>
    <w:rsid w:val="00621030"/>
    <w:rsid w:val="006238E0"/>
    <w:rsid w:val="00634288"/>
    <w:rsid w:val="0063603B"/>
    <w:rsid w:val="00640B3E"/>
    <w:rsid w:val="00650EBA"/>
    <w:rsid w:val="00654EA3"/>
    <w:rsid w:val="00661897"/>
    <w:rsid w:val="00666C7C"/>
    <w:rsid w:val="00682C34"/>
    <w:rsid w:val="006872EA"/>
    <w:rsid w:val="00687BAE"/>
    <w:rsid w:val="00691185"/>
    <w:rsid w:val="0069134C"/>
    <w:rsid w:val="006928FE"/>
    <w:rsid w:val="006A2B08"/>
    <w:rsid w:val="006C393E"/>
    <w:rsid w:val="006C4E7B"/>
    <w:rsid w:val="006C786D"/>
    <w:rsid w:val="006D4CE6"/>
    <w:rsid w:val="006D6510"/>
    <w:rsid w:val="006E03A1"/>
    <w:rsid w:val="006E36E7"/>
    <w:rsid w:val="006E41D2"/>
    <w:rsid w:val="006E6E5D"/>
    <w:rsid w:val="00705D56"/>
    <w:rsid w:val="007107C8"/>
    <w:rsid w:val="00712D66"/>
    <w:rsid w:val="00722635"/>
    <w:rsid w:val="00723296"/>
    <w:rsid w:val="00723CB5"/>
    <w:rsid w:val="00733CE4"/>
    <w:rsid w:val="007517E2"/>
    <w:rsid w:val="00752B91"/>
    <w:rsid w:val="007549AB"/>
    <w:rsid w:val="00755407"/>
    <w:rsid w:val="00761C15"/>
    <w:rsid w:val="00762E81"/>
    <w:rsid w:val="00780244"/>
    <w:rsid w:val="00790C3A"/>
    <w:rsid w:val="007924F3"/>
    <w:rsid w:val="00793086"/>
    <w:rsid w:val="00796575"/>
    <w:rsid w:val="00797483"/>
    <w:rsid w:val="007A0F05"/>
    <w:rsid w:val="007A36BE"/>
    <w:rsid w:val="007B369F"/>
    <w:rsid w:val="007C5624"/>
    <w:rsid w:val="007D1286"/>
    <w:rsid w:val="007D1651"/>
    <w:rsid w:val="007E12F6"/>
    <w:rsid w:val="007E4CB5"/>
    <w:rsid w:val="007E6619"/>
    <w:rsid w:val="007E72FB"/>
    <w:rsid w:val="007F1B69"/>
    <w:rsid w:val="007F2115"/>
    <w:rsid w:val="007F42B0"/>
    <w:rsid w:val="007F4CBA"/>
    <w:rsid w:val="007F6BA8"/>
    <w:rsid w:val="00804A14"/>
    <w:rsid w:val="008068A2"/>
    <w:rsid w:val="00817DF0"/>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C2B83"/>
    <w:rsid w:val="008D1A7E"/>
    <w:rsid w:val="008E216F"/>
    <w:rsid w:val="008E25DC"/>
    <w:rsid w:val="008E31C0"/>
    <w:rsid w:val="00904618"/>
    <w:rsid w:val="0091057A"/>
    <w:rsid w:val="00915B4A"/>
    <w:rsid w:val="00931984"/>
    <w:rsid w:val="00934722"/>
    <w:rsid w:val="00935086"/>
    <w:rsid w:val="009352ED"/>
    <w:rsid w:val="0094580E"/>
    <w:rsid w:val="00945CF6"/>
    <w:rsid w:val="00946E3F"/>
    <w:rsid w:val="00951A14"/>
    <w:rsid w:val="009536E6"/>
    <w:rsid w:val="00954D09"/>
    <w:rsid w:val="009633AF"/>
    <w:rsid w:val="00964887"/>
    <w:rsid w:val="009657AB"/>
    <w:rsid w:val="00971972"/>
    <w:rsid w:val="0097719B"/>
    <w:rsid w:val="00983583"/>
    <w:rsid w:val="00985C6C"/>
    <w:rsid w:val="0099425D"/>
    <w:rsid w:val="00995C0B"/>
    <w:rsid w:val="009A27D3"/>
    <w:rsid w:val="009B1775"/>
    <w:rsid w:val="009B228C"/>
    <w:rsid w:val="009C70D5"/>
    <w:rsid w:val="009D2EFD"/>
    <w:rsid w:val="009D4229"/>
    <w:rsid w:val="009D6D94"/>
    <w:rsid w:val="009E36CD"/>
    <w:rsid w:val="009E38AC"/>
    <w:rsid w:val="009E5046"/>
    <w:rsid w:val="009F05F1"/>
    <w:rsid w:val="009F71F1"/>
    <w:rsid w:val="00A01F22"/>
    <w:rsid w:val="00A036AB"/>
    <w:rsid w:val="00A04600"/>
    <w:rsid w:val="00A06141"/>
    <w:rsid w:val="00A10247"/>
    <w:rsid w:val="00A10D1D"/>
    <w:rsid w:val="00A1101F"/>
    <w:rsid w:val="00A118E8"/>
    <w:rsid w:val="00A16613"/>
    <w:rsid w:val="00A200D6"/>
    <w:rsid w:val="00A24F59"/>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1BC5"/>
    <w:rsid w:val="00AB2C66"/>
    <w:rsid w:val="00AB303D"/>
    <w:rsid w:val="00AB54BE"/>
    <w:rsid w:val="00AC77AD"/>
    <w:rsid w:val="00AD085A"/>
    <w:rsid w:val="00AE238F"/>
    <w:rsid w:val="00AE38F3"/>
    <w:rsid w:val="00AF2155"/>
    <w:rsid w:val="00AF5219"/>
    <w:rsid w:val="00AF64EB"/>
    <w:rsid w:val="00AF66DD"/>
    <w:rsid w:val="00B120D1"/>
    <w:rsid w:val="00B240D4"/>
    <w:rsid w:val="00B31654"/>
    <w:rsid w:val="00B33A0D"/>
    <w:rsid w:val="00B34D6A"/>
    <w:rsid w:val="00B41234"/>
    <w:rsid w:val="00B41EFD"/>
    <w:rsid w:val="00B45845"/>
    <w:rsid w:val="00B4799D"/>
    <w:rsid w:val="00B53B36"/>
    <w:rsid w:val="00B60319"/>
    <w:rsid w:val="00B61DD1"/>
    <w:rsid w:val="00B67128"/>
    <w:rsid w:val="00B81B72"/>
    <w:rsid w:val="00B81BD1"/>
    <w:rsid w:val="00B855E2"/>
    <w:rsid w:val="00B85869"/>
    <w:rsid w:val="00B865F9"/>
    <w:rsid w:val="00B92489"/>
    <w:rsid w:val="00BA0547"/>
    <w:rsid w:val="00BA5C21"/>
    <w:rsid w:val="00BB0873"/>
    <w:rsid w:val="00BB1049"/>
    <w:rsid w:val="00BC0C0A"/>
    <w:rsid w:val="00BD1F89"/>
    <w:rsid w:val="00BD5233"/>
    <w:rsid w:val="00BD5531"/>
    <w:rsid w:val="00BD6DF3"/>
    <w:rsid w:val="00BE31FE"/>
    <w:rsid w:val="00BE71F0"/>
    <w:rsid w:val="00BF188B"/>
    <w:rsid w:val="00C11FDD"/>
    <w:rsid w:val="00C124D8"/>
    <w:rsid w:val="00C12C32"/>
    <w:rsid w:val="00C258C0"/>
    <w:rsid w:val="00C338A1"/>
    <w:rsid w:val="00C343E1"/>
    <w:rsid w:val="00C42F87"/>
    <w:rsid w:val="00C43F75"/>
    <w:rsid w:val="00C44098"/>
    <w:rsid w:val="00C472A9"/>
    <w:rsid w:val="00C60B90"/>
    <w:rsid w:val="00C62EC1"/>
    <w:rsid w:val="00C64399"/>
    <w:rsid w:val="00C67335"/>
    <w:rsid w:val="00C724CE"/>
    <w:rsid w:val="00C74ED8"/>
    <w:rsid w:val="00C821CF"/>
    <w:rsid w:val="00C90767"/>
    <w:rsid w:val="00C97ED5"/>
    <w:rsid w:val="00CA646C"/>
    <w:rsid w:val="00CB1694"/>
    <w:rsid w:val="00CC155A"/>
    <w:rsid w:val="00CD6430"/>
    <w:rsid w:val="00CE01E7"/>
    <w:rsid w:val="00CE02B3"/>
    <w:rsid w:val="00CE536B"/>
    <w:rsid w:val="00CE7855"/>
    <w:rsid w:val="00CF3B6C"/>
    <w:rsid w:val="00CF412F"/>
    <w:rsid w:val="00D017A7"/>
    <w:rsid w:val="00D02014"/>
    <w:rsid w:val="00D077D6"/>
    <w:rsid w:val="00D107F4"/>
    <w:rsid w:val="00D2622F"/>
    <w:rsid w:val="00D32D3F"/>
    <w:rsid w:val="00D35C5F"/>
    <w:rsid w:val="00D435DD"/>
    <w:rsid w:val="00D43876"/>
    <w:rsid w:val="00D43B7F"/>
    <w:rsid w:val="00D50F9F"/>
    <w:rsid w:val="00D5191F"/>
    <w:rsid w:val="00D549DC"/>
    <w:rsid w:val="00D612E0"/>
    <w:rsid w:val="00D62FBB"/>
    <w:rsid w:val="00D63EE9"/>
    <w:rsid w:val="00D755DA"/>
    <w:rsid w:val="00D82600"/>
    <w:rsid w:val="00D8316D"/>
    <w:rsid w:val="00D85934"/>
    <w:rsid w:val="00D87504"/>
    <w:rsid w:val="00DB3C23"/>
    <w:rsid w:val="00DC21DB"/>
    <w:rsid w:val="00DC3C3B"/>
    <w:rsid w:val="00DC45CD"/>
    <w:rsid w:val="00DD1D37"/>
    <w:rsid w:val="00DD7876"/>
    <w:rsid w:val="00DE31E0"/>
    <w:rsid w:val="00DE3517"/>
    <w:rsid w:val="00DF0065"/>
    <w:rsid w:val="00DF3B99"/>
    <w:rsid w:val="00E05A6D"/>
    <w:rsid w:val="00E0777C"/>
    <w:rsid w:val="00E17220"/>
    <w:rsid w:val="00E213AA"/>
    <w:rsid w:val="00E22881"/>
    <w:rsid w:val="00E24C6A"/>
    <w:rsid w:val="00E27C6C"/>
    <w:rsid w:val="00E322B4"/>
    <w:rsid w:val="00E36B62"/>
    <w:rsid w:val="00E405F0"/>
    <w:rsid w:val="00E46D9A"/>
    <w:rsid w:val="00E46F1C"/>
    <w:rsid w:val="00E5300A"/>
    <w:rsid w:val="00E530BA"/>
    <w:rsid w:val="00E53D41"/>
    <w:rsid w:val="00E64956"/>
    <w:rsid w:val="00E7073D"/>
    <w:rsid w:val="00E74F6B"/>
    <w:rsid w:val="00E82069"/>
    <w:rsid w:val="00E87962"/>
    <w:rsid w:val="00E9358C"/>
    <w:rsid w:val="00E9510A"/>
    <w:rsid w:val="00EA2391"/>
    <w:rsid w:val="00EA2B7E"/>
    <w:rsid w:val="00EA4039"/>
    <w:rsid w:val="00EA7E82"/>
    <w:rsid w:val="00EC3533"/>
    <w:rsid w:val="00EE53B3"/>
    <w:rsid w:val="00EE602F"/>
    <w:rsid w:val="00EF398D"/>
    <w:rsid w:val="00EF7AB2"/>
    <w:rsid w:val="00F016BD"/>
    <w:rsid w:val="00F04569"/>
    <w:rsid w:val="00F063C2"/>
    <w:rsid w:val="00F10E9F"/>
    <w:rsid w:val="00F17313"/>
    <w:rsid w:val="00F20ED6"/>
    <w:rsid w:val="00F25CBE"/>
    <w:rsid w:val="00F264A1"/>
    <w:rsid w:val="00F26E2A"/>
    <w:rsid w:val="00F34B3B"/>
    <w:rsid w:val="00F416AE"/>
    <w:rsid w:val="00F47798"/>
    <w:rsid w:val="00F50DE0"/>
    <w:rsid w:val="00F518E9"/>
    <w:rsid w:val="00F51C39"/>
    <w:rsid w:val="00F55707"/>
    <w:rsid w:val="00F602E1"/>
    <w:rsid w:val="00F64F34"/>
    <w:rsid w:val="00F6799C"/>
    <w:rsid w:val="00F73568"/>
    <w:rsid w:val="00F7465E"/>
    <w:rsid w:val="00F82DF7"/>
    <w:rsid w:val="00F92D1A"/>
    <w:rsid w:val="00F95FFB"/>
    <w:rsid w:val="00F961E7"/>
    <w:rsid w:val="00FA3F7D"/>
    <w:rsid w:val="00FB0084"/>
    <w:rsid w:val="00FB30FA"/>
    <w:rsid w:val="00FB4459"/>
    <w:rsid w:val="00FB595D"/>
    <w:rsid w:val="00FC2045"/>
    <w:rsid w:val="00FC5EEF"/>
    <w:rsid w:val="00FF2799"/>
    <w:rsid w:val="00FF2F5D"/>
    <w:rsid w:val="00FF450D"/>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F75"/>
    <w:pPr>
      <w:spacing w:after="200" w:line="276" w:lineRule="auto"/>
    </w:pPr>
    <w:rPr>
      <w:lang w:eastAsia="en-US"/>
    </w:rPr>
  </w:style>
  <w:style w:type="paragraph" w:styleId="Heading1">
    <w:name w:val="heading 1"/>
    <w:basedOn w:val="Normal"/>
    <w:next w:val="Normal"/>
    <w:link w:val="Heading1Char"/>
    <w:uiPriority w:val="99"/>
    <w:qFormat/>
    <w:rsid w:val="006A2B08"/>
    <w:pPr>
      <w:keepNext/>
      <w:keepLines/>
      <w:spacing w:before="120" w:after="60"/>
      <w:outlineLvl w:val="0"/>
    </w:pPr>
    <w:rPr>
      <w:rFonts w:eastAsia="Times New Roman"/>
      <w:b/>
      <w:color w:val="642D08"/>
      <w:sz w:val="40"/>
      <w:szCs w:val="32"/>
    </w:rPr>
  </w:style>
  <w:style w:type="paragraph" w:styleId="Heading3">
    <w:name w:val="heading 3"/>
    <w:basedOn w:val="Normal"/>
    <w:next w:val="Normal"/>
    <w:link w:val="Heading3Char"/>
    <w:uiPriority w:val="99"/>
    <w:qFormat/>
    <w:rsid w:val="006A2B08"/>
    <w:pPr>
      <w:keepNext/>
      <w:keepLines/>
      <w:spacing w:before="120" w:after="60" w:line="240" w:lineRule="auto"/>
      <w:outlineLvl w:val="2"/>
    </w:pPr>
    <w:rPr>
      <w:rFonts w:eastAsia="Times New Roman"/>
      <w:b/>
      <w:color w:val="8F400B"/>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2B08"/>
    <w:rPr>
      <w:rFonts w:eastAsia="Times New Roman" w:cs="Times New Roman"/>
      <w:b/>
      <w:color w:val="642D08"/>
      <w:sz w:val="32"/>
      <w:szCs w:val="32"/>
      <w:lang w:val="bg-BG"/>
    </w:rPr>
  </w:style>
  <w:style w:type="character" w:customStyle="1" w:styleId="Heading3Char">
    <w:name w:val="Heading 3 Char"/>
    <w:basedOn w:val="DefaultParagraphFont"/>
    <w:link w:val="Heading3"/>
    <w:uiPriority w:val="99"/>
    <w:locked/>
    <w:rsid w:val="006A2B08"/>
    <w:rPr>
      <w:rFonts w:eastAsia="Times New Roman" w:cs="Times New Roman"/>
      <w:b/>
      <w:color w:val="8F400B"/>
      <w:sz w:val="32"/>
      <w:szCs w:val="32"/>
      <w:lang w:val="bg-BG"/>
    </w:rPr>
  </w:style>
  <w:style w:type="paragraph" w:styleId="Header">
    <w:name w:val="header"/>
    <w:basedOn w:val="Normal"/>
    <w:link w:val="HeaderChar"/>
    <w:uiPriority w:val="99"/>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A2B08"/>
    <w:rPr>
      <w:rFonts w:cs="Times New Roman"/>
      <w:lang w:val="bg-BG"/>
    </w:rPr>
  </w:style>
  <w:style w:type="paragraph" w:styleId="Footer">
    <w:name w:val="footer"/>
    <w:basedOn w:val="Normal"/>
    <w:link w:val="FooterChar"/>
    <w:uiPriority w:val="99"/>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A2B08"/>
    <w:rPr>
      <w:rFonts w:cs="Times New Roman"/>
      <w:lang w:val="bg-BG"/>
    </w:rPr>
  </w:style>
  <w:style w:type="character" w:styleId="Hyperlink">
    <w:name w:val="Hyperlink"/>
    <w:basedOn w:val="DefaultParagraphFont"/>
    <w:uiPriority w:val="99"/>
    <w:rsid w:val="006A2B08"/>
    <w:rPr>
      <w:rFonts w:cs="Times New Roman"/>
      <w:color w:val="0563C1"/>
      <w:u w:val="single"/>
    </w:rPr>
  </w:style>
  <w:style w:type="character" w:styleId="Strong">
    <w:name w:val="Strong"/>
    <w:basedOn w:val="DefaultParagraphFont"/>
    <w:uiPriority w:val="99"/>
    <w:qFormat/>
    <w:rsid w:val="006A2B08"/>
    <w:rPr>
      <w:rFonts w:cs="Times New Roman"/>
      <w:b/>
      <w:bCs/>
    </w:rPr>
  </w:style>
  <w:style w:type="paragraph" w:styleId="ListParagraph">
    <w:name w:val="List Paragraph"/>
    <w:basedOn w:val="Normal"/>
    <w:uiPriority w:val="99"/>
    <w:qFormat/>
    <w:rsid w:val="006A2B08"/>
    <w:pPr>
      <w:ind w:left="720"/>
      <w:contextualSpacing/>
    </w:pPr>
  </w:style>
  <w:style w:type="paragraph" w:styleId="BalloonText">
    <w:name w:val="Balloon Text"/>
    <w:basedOn w:val="Normal"/>
    <w:link w:val="BalloonTextChar"/>
    <w:uiPriority w:val="99"/>
    <w:semiHidden/>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43B7F"/>
    <w:rPr>
      <w:rFonts w:ascii="Tahoma" w:hAnsi="Tahoma" w:cs="Tahoma"/>
      <w:sz w:val="16"/>
      <w:szCs w:val="16"/>
      <w:lang w:val="bg-BG"/>
    </w:rPr>
  </w:style>
  <w:style w:type="table" w:styleId="TableGrid">
    <w:name w:val="Table Grid"/>
    <w:basedOn w:val="TableNormal"/>
    <w:uiPriority w:val="99"/>
    <w:rsid w:val="0091057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lus.google.com/+SoftuniBg/" TargetMode="External"/><Relationship Id="rId18" Type="http://schemas.openxmlformats.org/officeDocument/2006/relationships/image" Target="media/image8.png"/><Relationship Id="rId3" Type="http://schemas.openxmlformats.org/officeDocument/2006/relationships/hyperlink" Target="http://softuni.bg/"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5.png"/><Relationship Id="rId17" Type="http://schemas.openxmlformats.org/officeDocument/2006/relationships/hyperlink" Target="http://slideshare.net/softwareuniversity" TargetMode="External"/><Relationship Id="rId2" Type="http://schemas.openxmlformats.org/officeDocument/2006/relationships/hyperlink" Target="http://creativecommons.org/licenses/by-nc-sa/4.0/"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image" Target="media/image2.png"/><Relationship Id="rId11" Type="http://schemas.openxmlformats.org/officeDocument/2006/relationships/hyperlink" Target="http://youtube.com/SoftwareUniversity" TargetMode="External"/><Relationship Id="rId24" Type="http://schemas.openxmlformats.org/officeDocument/2006/relationships/image" Target="media/image11.jpeg"/><Relationship Id="rId5" Type="http://schemas.openxmlformats.org/officeDocument/2006/relationships/hyperlink" Target="http://softuni.org/" TargetMode="External"/><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4.png"/><Relationship Id="rId19" Type="http://schemas.openxmlformats.org/officeDocument/2006/relationships/hyperlink" Target="http://github.com/softuni" TargetMode="External"/><Relationship Id="rId4" Type="http://schemas.openxmlformats.org/officeDocument/2006/relationships/image" Target="media/image1.png"/><Relationship Id="rId9" Type="http://schemas.openxmlformats.org/officeDocument/2006/relationships/hyperlink" Target="http://twitter.com/softunibg"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476</Words>
  <Characters>2719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4 – Royal Accounting</dc:title>
  <dc:subject/>
  <dc:creator/>
  <cp:keywords/>
  <dc:description/>
  <cp:lastModifiedBy>User</cp:lastModifiedBy>
  <cp:revision>2</cp:revision>
  <dcterms:created xsi:type="dcterms:W3CDTF">2016-05-08T15:34:00Z</dcterms:created>
  <dcterms:modified xsi:type="dcterms:W3CDTF">2016-05-08T15:34:00Z</dcterms:modified>
</cp:coreProperties>
</file>